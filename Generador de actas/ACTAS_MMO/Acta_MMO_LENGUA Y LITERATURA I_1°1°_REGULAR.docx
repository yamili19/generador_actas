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EF" w:rsidRPr="00013F2D" w:rsidRDefault="00913052" w:rsidP="00FB28CF">
      <w:pPr>
        <w:pStyle w:val="Ttulo2"/>
        <w:ind w:left="1416" w:firstLine="708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.45pt;margin-top:-3.35pt;width:53.6pt;height:64.2pt;z-index:251660288">
            <v:imagedata r:id="rId6" o:title=""/>
            <w10:wrap anchorx="page"/>
          </v:shape>
          <o:OLEObject Type="Embed" ProgID="PBrush" ShapeID="_x0000_s1028" DrawAspect="Content" ObjectID="_1783313885" r:id="rId7"/>
        </w:object>
      </w:r>
      <w:r w:rsidR="00B02435">
        <w:rPr>
          <w:rFonts w:ascii="Arial" w:hAnsi="Arial" w:cs="Arial"/>
        </w:rPr>
        <w:t xml:space="preserve">           </w:t>
      </w:r>
      <w:r w:rsidR="00D95DEF" w:rsidRPr="00C31EA0">
        <w:rPr>
          <w:rFonts w:ascii="Arial" w:hAnsi="Arial" w:cs="Arial"/>
        </w:rPr>
        <w:t>MINISTERIO DE EDUCACIÓN</w:t>
      </w:r>
    </w:p>
    <w:p w:rsidR="00D95DEF" w:rsidRDefault="00D95DEF" w:rsidP="00D95DEF">
      <w:pPr>
        <w:rPr>
          <w:rFonts w:ascii="Arial" w:hAnsi="Arial" w:cs="Arial"/>
          <w:b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="00B02435">
        <w:rPr>
          <w:rFonts w:ascii="Arial" w:hAnsi="Arial" w:cs="Arial"/>
          <w:lang w:val="es-MX"/>
        </w:rPr>
        <w:t xml:space="preserve">       </w:t>
      </w:r>
      <w:r w:rsidR="00B02435">
        <w:rPr>
          <w:rFonts w:ascii="Arial" w:hAnsi="Arial" w:cs="Arial"/>
          <w:b/>
          <w:u w:val="single"/>
          <w:lang w:val="es-MX"/>
        </w:rPr>
        <w:t xml:space="preserve">ACTA VOLANTE DE EXAMEN  </w:t>
      </w:r>
      <w:proofErr w:type="spellStart"/>
      <w:r w:rsidR="00B02435">
        <w:rPr>
          <w:rFonts w:ascii="Arial" w:hAnsi="Arial" w:cs="Arial"/>
          <w:b/>
          <w:u w:val="single"/>
          <w:lang w:val="es-MX"/>
        </w:rPr>
        <w:t>N°</w:t>
      </w:r>
      <w:proofErr w:type="spellEnd"/>
    </w:p>
    <w:p w:rsidR="00D95DEF" w:rsidRPr="00C31EA0" w:rsidRDefault="00D95DEF" w:rsidP="00D95DEF">
      <w:pPr>
        <w:rPr>
          <w:rFonts w:ascii="Arial" w:hAnsi="Arial" w:cs="Arial"/>
          <w:b/>
          <w:u w:val="single"/>
          <w:lang w:val="es-MX"/>
        </w:rPr>
      </w:pP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FB28CF" w:rsidRDefault="00975CFE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>
        <w:rPr>
          <w:rFonts w:asciiTheme="minorHAnsi" w:hAnsiTheme="minorHAnsi" w:cstheme="minorHAnsi"/>
          <w:sz w:val="22"/>
          <w:u w:val="single"/>
          <w:lang w:val="es-MX"/>
        </w:rPr>
        <w:t>EXAMEN DE ALUMNO</w:t>
      </w:r>
      <w:r>
        <w:rPr>
          <w:rFonts w:asciiTheme="minorHAnsi" w:hAnsiTheme="minorHAnsi" w:cstheme="minorHAnsi"/>
          <w:sz w:val="22"/>
          <w:lang w:val="es-MX"/>
        </w:rPr>
        <w:t xml:space="preserve">: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"CONDICION" </w:instrText>
      </w:r>
      <w:r w:rsidR="00913052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REGULAR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>
        <w:rPr>
          <w:rFonts w:asciiTheme="minorHAnsi" w:hAnsiTheme="minorHAnsi" w:cstheme="minorHAnsi"/>
          <w:sz w:val="22"/>
          <w:lang w:val="es-MX"/>
        </w:rPr>
        <w:t xml:space="preserve"> </w:t>
      </w:r>
    </w:p>
    <w:p w:rsidR="00CD2EB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 xml:space="preserve">ESPACIO </w:t>
      </w:r>
      <w:r w:rsidRPr="003E2F1A">
        <w:rPr>
          <w:rFonts w:asciiTheme="minorHAnsi" w:hAnsiTheme="minorHAnsi" w:cstheme="minorHAnsi"/>
          <w:sz w:val="22"/>
          <w:lang w:val="es-MX"/>
        </w:rPr>
        <w:t>CURRICULAR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"ESPACIO_CURRICULAR_1"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LENGUA Y LITERATURA I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PLAN DE ESTUDIO: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  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"MODALIDAD"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MMO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</w:t>
      </w:r>
    </w:p>
    <w:p w:rsidR="00D95DEF" w:rsidRPr="00717FF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u w:val="single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CURSO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"CURSO_1"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1°1°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</w:p>
    <w:p w:rsidR="00D95DEF" w:rsidRPr="003E2F1A" w:rsidRDefault="00D95DEF" w:rsidP="005405AE">
      <w:pPr>
        <w:tabs>
          <w:tab w:val="left" w:pos="2730"/>
        </w:tabs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FECHA:</w:t>
      </w:r>
      <w:r w:rsidR="00032B2F">
        <w:rPr>
          <w:rFonts w:asciiTheme="minorHAnsi" w:hAnsiTheme="minorHAnsi" w:cstheme="minorHAnsi"/>
          <w:sz w:val="22"/>
          <w:u w:val="single"/>
          <w:lang w:val="es-MX"/>
        </w:rPr>
        <w:t xml:space="preserve"> </w:t>
      </w:r>
      <w:r w:rsidR="00B02435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Pr="00717FF5" w:rsidRDefault="00D95DEF" w:rsidP="00D95DEF">
      <w:pPr>
        <w:spacing w:before="60" w:line="276" w:lineRule="auto"/>
        <w:rPr>
          <w:rFonts w:asciiTheme="minorHAnsi" w:hAnsiTheme="minorHAnsi" w:cstheme="minorHAnsi"/>
          <w:sz w:val="22"/>
          <w:u w:val="single"/>
          <w:lang w:val="es-MX"/>
        </w:rPr>
      </w:pPr>
    </w:p>
    <w:tbl>
      <w:tblPr>
        <w:tblStyle w:val="Tablaconcuadrcula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18"/>
        <w:gridCol w:w="701"/>
        <w:gridCol w:w="2891"/>
        <w:gridCol w:w="746"/>
        <w:gridCol w:w="709"/>
        <w:gridCol w:w="958"/>
        <w:gridCol w:w="422"/>
        <w:gridCol w:w="426"/>
        <w:gridCol w:w="425"/>
        <w:gridCol w:w="1559"/>
      </w:tblGrid>
      <w:tr w:rsidR="00D95DEF" w:rsidTr="00D95DEF">
        <w:trPr>
          <w:trHeight w:val="770"/>
        </w:trPr>
        <w:tc>
          <w:tcPr>
            <w:tcW w:w="518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orden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r w:rsidR="0030171D">
              <w:rPr>
                <w:rFonts w:ascii="Arial" w:hAnsi="Arial" w:cs="Arial"/>
                <w:b/>
                <w:lang w:val="es-MX"/>
              </w:rPr>
              <w:t>P</w:t>
            </w:r>
            <w:r w:rsidRPr="0030171D">
              <w:rPr>
                <w:rFonts w:ascii="Arial" w:hAnsi="Arial" w:cs="Arial"/>
                <w:b/>
                <w:lang w:val="es-MX"/>
              </w:rPr>
              <w:t>ERMISO</w:t>
            </w:r>
            <w:proofErr w:type="spellEnd"/>
          </w:p>
        </w:tc>
        <w:tc>
          <w:tcPr>
            <w:tcW w:w="2891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APELLIDO Y NOMBRE</w:t>
            </w:r>
          </w:p>
        </w:tc>
        <w:tc>
          <w:tcPr>
            <w:tcW w:w="2413" w:type="dxa"/>
            <w:gridSpan w:val="3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273" w:type="dxa"/>
            <w:gridSpan w:val="3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BOLILLAS</w:t>
            </w:r>
          </w:p>
        </w:tc>
        <w:tc>
          <w:tcPr>
            <w:tcW w:w="1559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D. N. I. 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</w:tr>
      <w:tr w:rsidR="00D95DEF" w:rsidTr="00D95DEF">
        <w:trPr>
          <w:trHeight w:val="770"/>
        </w:trPr>
        <w:tc>
          <w:tcPr>
            <w:tcW w:w="518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01" w:type="dxa"/>
            <w:vMerge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Merge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46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Esc.</w:t>
            </w:r>
          </w:p>
        </w:tc>
        <w:tc>
          <w:tcPr>
            <w:tcW w:w="709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Oral</w:t>
            </w:r>
          </w:p>
        </w:tc>
        <w:tc>
          <w:tcPr>
            <w:tcW w:w="958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Promedio</w:t>
            </w:r>
          </w:p>
        </w:tc>
        <w:tc>
          <w:tcPr>
            <w:tcW w:w="1273" w:type="dxa"/>
            <w:gridSpan w:val="3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559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95263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701" w:type="dxa"/>
          </w:tcPr>
          <w:p w:rsidR="005405AE" w:rsidRPr="00717FF5" w:rsidRDefault="005405AE" w:rsidP="0095263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GG</w:t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55</w:t>
            </w: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02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bookmarkStart w:id="0" w:name="_GoBack"/>
        <w:bookmarkEnd w:id="0"/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"ALUMNO_2"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"DNI_2"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</w:tr>
      <w:tr w:rsidR="005405AE" w:rsidRPr="00717FF5" w:rsidTr="00D13132">
        <w:trPr>
          <w:trHeight w:val="539"/>
        </w:trPr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03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ALUMNO_3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"DNI_3"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04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5405AE" w:rsidRPr="00673F4B" w:rsidRDefault="00CD2EB5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"ALUMNO_4"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DNI_4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05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06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07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ALUMNO_7_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DNI_7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08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ALUMNO_8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6A453A" w:rsidRPr="003C105C" w:rsidRDefault="006A453A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DNI_8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09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ALUMNO_9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DNI_9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11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</w:tbl>
    <w:p w:rsidR="00D95DEF" w:rsidRDefault="00D95DEF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lang w:val="es-MX"/>
        </w:rPr>
      </w:pPr>
    </w:p>
    <w:p w:rsidR="00D95DEF" w:rsidRDefault="00D95DEF" w:rsidP="00D95DEF">
      <w:pPr>
        <w:ind w:firstLine="427"/>
        <w:rPr>
          <w:rFonts w:ascii="Arial" w:hAnsi="Arial" w:cs="Arial"/>
          <w:lang w:val="es-MX"/>
        </w:rPr>
      </w:pPr>
    </w:p>
    <w:p w:rsidR="00346C8E" w:rsidRDefault="00047493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 xml:space="preserve">                                                       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 xml:space="preserve"> </w:t>
      </w:r>
      <w:r w:rsidR="005B7C0B">
        <w:rPr>
          <w:rFonts w:ascii="Arial" w:hAnsi="Arial" w:cs="Arial"/>
          <w:sz w:val="20"/>
          <w:szCs w:val="22"/>
          <w:lang w:val="es-MX"/>
        </w:rPr>
        <w:t xml:space="preserve">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>PRESIDENTE</w:t>
      </w: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ab/>
      </w: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>ALUMNOS INSCRIPTOS…………...APROBADOS……………..APLAZADOS………….AUSENTES…………</w:t>
      </w:r>
    </w:p>
    <w:p w:rsidR="00D95DEF" w:rsidRPr="00F70A74" w:rsidRDefault="00D95DEF" w:rsidP="00D95DEF">
      <w:pPr>
        <w:ind w:left="1416" w:firstLine="427"/>
        <w:rPr>
          <w:rFonts w:ascii="Arial" w:hAnsi="Arial" w:cs="Arial"/>
          <w:b/>
          <w:sz w:val="20"/>
          <w:szCs w:val="22"/>
          <w:u w:val="single"/>
          <w:lang w:val="es-MX"/>
        </w:rPr>
      </w:pP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</w:p>
    <w:p w:rsidR="002836AA" w:rsidRPr="00F70A74" w:rsidRDefault="00D95DEF" w:rsidP="00D95DEF">
      <w:pPr>
        <w:rPr>
          <w:sz w:val="18"/>
          <w:szCs w:val="22"/>
        </w:rPr>
      </w:pPr>
      <w:r w:rsidRPr="00F70A74">
        <w:rPr>
          <w:rFonts w:ascii="Arial" w:hAnsi="Arial" w:cs="Arial"/>
          <w:sz w:val="20"/>
          <w:szCs w:val="22"/>
          <w:lang w:val="es-MX"/>
        </w:rPr>
        <w:t>LUGAR Y FECHA:………………………………………………………………………</w:t>
      </w:r>
    </w:p>
    <w:sectPr w:rsidR="002836AA" w:rsidRPr="00F70A74" w:rsidSect="00496687">
      <w:pgSz w:w="11907" w:h="16839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C91"/>
    <w:multiLevelType w:val="hybridMultilevel"/>
    <w:tmpl w:val="0A26ABD8"/>
    <w:lvl w:ilvl="0" w:tplc="4F7A75F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7" w:hanging="360"/>
      </w:pPr>
    </w:lvl>
    <w:lvl w:ilvl="2" w:tplc="2C0A001B" w:tentative="1">
      <w:start w:val="1"/>
      <w:numFmt w:val="lowerRoman"/>
      <w:lvlText w:val="%3."/>
      <w:lvlJc w:val="right"/>
      <w:pPr>
        <w:ind w:left="3927" w:hanging="180"/>
      </w:pPr>
    </w:lvl>
    <w:lvl w:ilvl="3" w:tplc="2C0A000F" w:tentative="1">
      <w:start w:val="1"/>
      <w:numFmt w:val="decimal"/>
      <w:lvlText w:val="%4."/>
      <w:lvlJc w:val="left"/>
      <w:pPr>
        <w:ind w:left="4647" w:hanging="360"/>
      </w:pPr>
    </w:lvl>
    <w:lvl w:ilvl="4" w:tplc="2C0A0019" w:tentative="1">
      <w:start w:val="1"/>
      <w:numFmt w:val="lowerLetter"/>
      <w:lvlText w:val="%5."/>
      <w:lvlJc w:val="left"/>
      <w:pPr>
        <w:ind w:left="5367" w:hanging="360"/>
      </w:pPr>
    </w:lvl>
    <w:lvl w:ilvl="5" w:tplc="2C0A001B" w:tentative="1">
      <w:start w:val="1"/>
      <w:numFmt w:val="lowerRoman"/>
      <w:lvlText w:val="%6."/>
      <w:lvlJc w:val="right"/>
      <w:pPr>
        <w:ind w:left="6087" w:hanging="180"/>
      </w:pPr>
    </w:lvl>
    <w:lvl w:ilvl="6" w:tplc="2C0A000F" w:tentative="1">
      <w:start w:val="1"/>
      <w:numFmt w:val="decimal"/>
      <w:lvlText w:val="%7."/>
      <w:lvlJc w:val="left"/>
      <w:pPr>
        <w:ind w:left="6807" w:hanging="360"/>
      </w:pPr>
    </w:lvl>
    <w:lvl w:ilvl="7" w:tplc="2C0A0019" w:tentative="1">
      <w:start w:val="1"/>
      <w:numFmt w:val="lowerLetter"/>
      <w:lvlText w:val="%8."/>
      <w:lvlJc w:val="left"/>
      <w:pPr>
        <w:ind w:left="7527" w:hanging="360"/>
      </w:pPr>
    </w:lvl>
    <w:lvl w:ilvl="8" w:tplc="2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30DF0CE4"/>
    <w:multiLevelType w:val="hybridMultilevel"/>
    <w:tmpl w:val="4E0EF1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254046205"/>
  </wne:recipientData>
  <wne:recipientData>
    <wne:active wne:val="1"/>
    <wne:hash wne:val="1928400395"/>
  </wne:recipientData>
  <wne:recipientData>
    <wne:active wne:val="1"/>
    <wne:hash wne:val="1540678726"/>
  </wne:recipientData>
  <wne:recipientData>
    <wne:active wne:val="1"/>
    <wne:hash wne:val="1714065474"/>
  </wne:recipientData>
  <wne:recipientData>
    <wne:active wne:val="1"/>
    <wne:hash wne:val="1292772776"/>
  </wne:recipientData>
  <wne:recipientData>
    <wne:active wne:val="1"/>
    <wne:hash wne:val="1275081392"/>
  </wne:recipientData>
  <wne:recipientData>
    <wne:active wne:val="1"/>
    <wne:hash wne:val="939050963"/>
  </wne:recipientData>
  <wne:recipientData>
    <wne:active wne:val="1"/>
    <wne:hash wne:val="-279479763"/>
  </wne:recipientData>
  <wne:recipientData>
    <wne:active wne:val="1"/>
    <wne:hash wne:val="2009523657"/>
  </wne:recipientData>
  <wne:recipientData>
    <wne:active wne:val="1"/>
    <wne:hash wne:val="978598855"/>
  </wne:recipientData>
  <wne:recipientData>
    <wne:active wne:val="1"/>
    <wne:hash wne:val="543769795"/>
  </wne:recipientData>
  <wne:recipientData>
    <wne:active wne:val="1"/>
    <wne:hash wne:val="1465450439"/>
  </wne:recipientData>
  <wne:recipientData>
    <wne:active wne:val="1"/>
    <wne:hash wne:val="1826170169"/>
  </wne:recipientData>
  <wne:recipientData>
    <wne:active wne:val="1"/>
    <wne:hash wne:val="-1874728659"/>
  </wne:recipientData>
  <wne:recipientData>
    <wne:active wne:val="1"/>
    <wne:hash wne:val="985496477"/>
  </wne:recipientData>
  <wne:recipientData>
    <wne:active wne:val="1"/>
    <wne:hash wne:val="-1586051771"/>
  </wne:recipientData>
  <wne:recipientData>
    <wne:active wne:val="1"/>
    <wne:hash wne:val="-837982858"/>
  </wne:recipientData>
  <wne:recipientData>
    <wne:active wne:val="1"/>
    <wne:hash wne:val="400844650"/>
  </wne:recipientData>
  <wne:recipientData>
    <wne:active wne:val="1"/>
    <wne:hash wne:val="1046076060"/>
  </wne:recipientData>
  <wne:recipientData>
    <wne:active wne:val="1"/>
    <wne:hash wne:val="410532120"/>
  </wne:recipientData>
  <wne:recipientData>
    <wne:active wne:val="1"/>
    <wne:hash wne:val="412780211"/>
  </wne:recipientData>
  <wne:recipientData>
    <wne:active wne:val="1"/>
    <wne:hash wne:val="1953158813"/>
  </wne:recipientData>
  <wne:recipientData>
    <wne:active wne:val="1"/>
    <wne:hash wne:val="1239423659"/>
  </wne:recipientData>
  <wne:recipientData>
    <wne:active wne:val="1"/>
    <wne:hash wne:val="451160959"/>
  </wne:recipientData>
  <wne:recipientData>
    <wne:active wne:val="1"/>
    <wne:hash wne:val="901756636"/>
  </wne:recipientData>
  <wne:recipientData>
    <wne:active wne:val="1"/>
    <wne:hash wne:val="-1466372388"/>
  </wne:recipientData>
  <wne:recipientData>
    <wne:active wne:val="1"/>
    <wne:hash wne:val="-1441694384"/>
  </wne:recipientData>
  <wne:recipientData>
    <wne:active wne:val="1"/>
    <wne:hash wne:val="-1075373029"/>
  </wne:recipientData>
  <wne:recipientData>
    <wne:active wne:val="1"/>
    <wne:hash wne:val="-1073124938"/>
  </wne:recipientData>
  <wne:recipientData>
    <wne:active wne:val="1"/>
    <wne:hash wne:val="-67094876"/>
  </wne:recipientData>
  <wne:recipientData>
    <wne:active wne:val="1"/>
    <wne:hash wne:val="1848724053"/>
  </wne:recipientData>
  <wne:recipientData>
    <wne:active wne:val="1"/>
    <wne:hash wne:val="-346566621"/>
  </wne:recipientData>
  <wne:recipientData>
    <wne:active wne:val="1"/>
    <wne:hash wne:val="-1432863597"/>
  </wne:recipientData>
  <wne:recipientData>
    <wne:active wne:val="1"/>
    <wne:hash wne:val="711414471"/>
  </wne:recipientData>
  <wne:recipientData>
    <wne:active wne:val="1"/>
    <wne:hash wne:val="864795560"/>
  </wne:recipientData>
  <wne:recipientData>
    <wne:active wne:val="1"/>
    <wne:hash wne:val="1828676535"/>
  </wne:recipientData>
  <wne:recipientData>
    <wne:active wne:val="1"/>
    <wne:hash wne:val="-566448085"/>
  </wne:recipientData>
  <wne:recipientData>
    <wne:active wne:val="1"/>
    <wne:hash wne:val="423527253"/>
  </wne:recipientData>
  <wne:recipientData>
    <wne:active wne:val="1"/>
    <wne:hash wne:val="240328657"/>
  </wne:recipientData>
  <wne:recipientData>
    <wne:active wne:val="1"/>
    <wne:hash wne:val="1786038440"/>
  </wne:recipientData>
  <wne:recipientData>
    <wne:active wne:val="1"/>
    <wne:hash wne:val="-984643396"/>
  </wne:recipientData>
  <wne:recipientData>
    <wne:active wne:val="1"/>
    <wne:hash wne:val="-1848436632"/>
  </wne:recipientData>
  <wne:recipientData>
    <wne:active wne:val="1"/>
    <wne:hash wne:val="1084833653"/>
  </wne:recipientData>
  <wne:recipientData>
    <wne:active wne:val="1"/>
    <wne:hash wne:val="-1875643258"/>
  </wne:recipientData>
  <wne:recipientData>
    <wne:active wne:val="1"/>
    <wne:hash wne:val="1479800104"/>
  </wne:recipientData>
  <wne:recipientData>
    <wne:active wne:val="1"/>
    <wne:hash wne:val="280101204"/>
  </wne:recipientData>
  <wne:recipientData>
    <wne:active wne:val="1"/>
    <wne:hash wne:val="584521604"/>
  </wne:recipientData>
  <wne:recipientData>
    <wne:active wne:val="1"/>
    <wne:hash wne:val="82928991"/>
  </wne:recipientData>
  <wne:recipientData>
    <wne:active wne:val="1"/>
    <wne:hash wne:val="187492773"/>
  </wne:recipientData>
  <wne:recipientData>
    <wne:active wne:val="1"/>
    <wne:hash wne:val="860246482"/>
  </wne:recipientData>
  <wne:recipientData>
    <wne:active wne:val="1"/>
    <wne:hash wne:val="1006146493"/>
  </wne:recipientData>
  <wne:recipientData>
    <wne:active wne:val="1"/>
    <wne:hash wne:val="-94264653"/>
  </wne:recipientData>
  <wne:recipientData>
    <wne:active wne:val="1"/>
    <wne:hash wne:val="570221722"/>
  </wne:recipientData>
  <wne:recipientData>
    <wne:active wne:val="1"/>
    <wne:hash wne:val="-1750081569"/>
  </wne:recipientData>
  <wne:recipientData>
    <wne:active wne:val="1"/>
    <wne:hash wne:val="-296074802"/>
  </wne:recipientData>
  <wne:recipientData>
    <wne:active wne:val="1"/>
    <wne:hash wne:val="1101364301"/>
  </wne:recipientData>
  <wne:recipientData>
    <wne:active wne:val="1"/>
    <wne:hash wne:val="-1718248155"/>
  </wne:recipientData>
  <wne:recipientData>
    <wne:active wne:val="1"/>
    <wne:hash wne:val="1278848480"/>
  </wne:recipientData>
  <wne:recipientData>
    <wne:active wne:val="1"/>
    <wne:hash wne:val="1243291948"/>
  </wne:recipientData>
  <wne:recipientData>
    <wne:active wne:val="1"/>
    <wne:hash wne:val="-313305972"/>
  </wne:recipientData>
  <wne:recipientData>
    <wne:active wne:val="1"/>
    <wne:hash wne:val="-665847921"/>
  </wne:recipientData>
  <wne:recipientData>
    <wne:active wne:val="1"/>
    <wne:hash wne:val="620074564"/>
  </wne:recipientData>
  <wne:recipientData>
    <wne:active wne:val="1"/>
    <wne:hash wne:val="283242636"/>
  </wne:recipientData>
  <wne:recipientData>
    <wne:active wne:val="1"/>
    <wne:hash wne:val="-665026312"/>
  </wne:recipientData>
  <wne:recipientData>
    <wne:active wne:val="1"/>
    <wne:hash wne:val="-1278632068"/>
  </wne:recipientData>
  <wne:recipientData>
    <wne:active wne:val="1"/>
    <wne:hash wne:val="-463400284"/>
  </wne:recipientData>
  <wne:recipientData>
    <wne:active wne:val="1"/>
    <wne:hash wne:val="-374816059"/>
  </wne:recipientData>
  <wne:recipientData>
    <wne:active wne:val="1"/>
    <wne:hash wne:val="-627631014"/>
  </wne:recipientData>
  <wne:recipientData>
    <wne:active wne:val="1"/>
    <wne:hash wne:val="197641497"/>
  </wne:recipientData>
  <wne:recipientData>
    <wne:active wne:val="1"/>
    <wne:hash wne:val="-1437384405"/>
  </wne:recipientData>
  <wne:recipientData>
    <wne:active wne:val="1"/>
    <wne:hash wne:val="-1367007385"/>
  </wne:recipientData>
  <wne:recipientData>
    <wne:active wne:val="1"/>
    <wne:hash wne:val="-647827067"/>
  </wne:recipientData>
  <wne:recipientData>
    <wne:active wne:val="1"/>
    <wne:hash wne:val="-1125199451"/>
  </wne:recipientData>
  <wne:recipientData>
    <wne:active wne:val="1"/>
    <wne:hash wne:val="1035151994"/>
  </wne:recipientData>
  <wne:recipientData>
    <wne:active wne:val="1"/>
    <wne:hash wne:val="-422285595"/>
  </wne:recipientData>
  <wne:recipientData>
    <wne:active wne:val="1"/>
    <wne:hash wne:val="693076067"/>
  </wne:recipientData>
  <wne:recipientData>
    <wne:active wne:val="1"/>
    <wne:hash wne:val="-1834829859"/>
  </wne:recipientData>
  <wne:recipientData>
    <wne:active wne:val="1"/>
    <wne:hash wne:val="-523745430"/>
  </wne:recipientData>
  <wne:recipientData>
    <wne:active wne:val="1"/>
    <wne:hash wne:val="671928833"/>
  </wne:recipientData>
  <wne:recipientData>
    <wne:active wne:val="1"/>
    <wne:hash wne:val="845304624"/>
  </wne:recipientData>
  <wne:recipientData>
    <wne:active wne:val="1"/>
    <wne:hash wne:val="-1303371048"/>
  </wne:recipientData>
  <wne:recipientData>
    <wne:active wne:val="1"/>
    <wne:hash wne:val="745448651"/>
  </wne:recipientData>
  <wne:recipientData>
    <wne:active wne:val="1"/>
    <wne:hash wne:val="-1380531671"/>
  </wne:recipientData>
  <wne:recipientData>
    <wne:active wne:val="1"/>
    <wne:hash wne:val="29216985"/>
  </wne:recipientData>
  <wne:recipientData>
    <wne:active wne:val="1"/>
    <wne:hash wne:val="336020485"/>
  </wne:recipientData>
  <wne:recipientData>
    <wne:active wne:val="1"/>
    <wne:hash wne:val="1156275764"/>
  </wne:recipientData>
  <wne:recipientData>
    <wne:active wne:val="1"/>
    <wne:hash wne:val="1483498066"/>
  </wne:recipientData>
  <wne:recipientData>
    <wne:active wne:val="1"/>
    <wne:hash wne:val="-949729947"/>
  </wne:recipientData>
  <wne:recipientData>
    <wne:active wne:val="1"/>
    <wne:hash wne:val="-832465150"/>
  </wne:recipientData>
  <wne:recipientData>
    <wne:active wne:val="1"/>
    <wne:hash wne:val="-1167836880"/>
  </wne:recipientData>
  <wne:recipientData>
    <wne:active wne:val="1"/>
    <wne:hash wne:val="1160114027"/>
  </wne:recipientData>
  <wne:recipientData>
    <wne:active wne:val="1"/>
    <wne:hash wne:val="-1014935442"/>
  </wne:recipientData>
  <wne:recipientData>
    <wne:active wne:val="1"/>
    <wne:hash wne:val="966428754"/>
  </wne:recipientData>
  <wne:recipientData>
    <wne:active wne:val="1"/>
    <wne:hash wne:val="-795413299"/>
  </wne:recipientData>
  <wne:recipientData>
    <wne:active wne:val="1"/>
    <wne:hash wne:val="-111241280"/>
  </wne:recipientData>
  <wne:recipientData>
    <wne:active wne:val="1"/>
    <wne:hash wne:val="-639966958"/>
  </wne:recipientData>
  <wne:recipientData>
    <wne:active wne:val="1"/>
    <wne:hash wne:val="-831821643"/>
  </wne:recipientData>
  <wne:recipientData>
    <wne:active wne:val="1"/>
    <wne:hash wne:val="-193674817"/>
  </wne:recipientData>
  <wne:recipientData>
    <wne:active wne:val="1"/>
    <wne:hash wne:val="-944343279"/>
  </wne:recipientData>
  <wne:recipientData>
    <wne:active wne:val="1"/>
    <wne:hash wne:val="-875123894"/>
  </wne:recipientData>
  <wne:recipientData>
    <wne:active wne:val="1"/>
    <wne:hash wne:val="1413983876"/>
  </wne:recipientData>
  <wne:recipientData>
    <wne:active wne:val="1"/>
    <wne:hash wne:val="269840763"/>
  </wne:recipientData>
  <wne:recipientData>
    <wne:active wne:val="1"/>
    <wne:hash wne:val="722196767"/>
  </wne:recipientData>
  <wne:recipientData>
    <wne:active wne:val="1"/>
    <wne:hash wne:val="626609558"/>
  </wne:recipientData>
  <wne:recipientData>
    <wne:active wne:val="1"/>
    <wne:hash wne:val="-1207160687"/>
  </wne:recipientData>
  <wne:recipientData>
    <wne:active wne:val="1"/>
    <wne:hash wne:val="-2035953411"/>
  </wne:recipientData>
  <wne:recipientData>
    <wne:active wne:val="1"/>
  </wne:recipientData>
  <wne:recipientData>
    <wne:active wne:val="1"/>
    <wne:hash wne:val="-15622791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 ACTAS TEM$'` "/>
    <w:dataSource r:id="rId2"/>
    <w:viewMergedData/>
    <w:activeRecord w:val="33"/>
    <w:odso>
      <w:udl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 ACTAS TEM$'"/>
      <w:src r:id="rId3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4"/>
    </w:odso>
  </w:mailMerge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DEF"/>
    <w:rsid w:val="00013F2D"/>
    <w:rsid w:val="00032B2F"/>
    <w:rsid w:val="00047493"/>
    <w:rsid w:val="0006286B"/>
    <w:rsid w:val="00074B79"/>
    <w:rsid w:val="000813D8"/>
    <w:rsid w:val="00095B86"/>
    <w:rsid w:val="000A5A39"/>
    <w:rsid w:val="000C20BE"/>
    <w:rsid w:val="000E7DF8"/>
    <w:rsid w:val="000F4ADF"/>
    <w:rsid w:val="00101FF7"/>
    <w:rsid w:val="001040EA"/>
    <w:rsid w:val="00110C8E"/>
    <w:rsid w:val="00114D50"/>
    <w:rsid w:val="00131AAE"/>
    <w:rsid w:val="00141B83"/>
    <w:rsid w:val="00150FA3"/>
    <w:rsid w:val="00156524"/>
    <w:rsid w:val="001628FA"/>
    <w:rsid w:val="0017214B"/>
    <w:rsid w:val="0017310A"/>
    <w:rsid w:val="00176ED9"/>
    <w:rsid w:val="00181494"/>
    <w:rsid w:val="001D1A09"/>
    <w:rsid w:val="001D33BD"/>
    <w:rsid w:val="001E0672"/>
    <w:rsid w:val="001E1626"/>
    <w:rsid w:val="002772D8"/>
    <w:rsid w:val="00280A0C"/>
    <w:rsid w:val="002836AA"/>
    <w:rsid w:val="002A445E"/>
    <w:rsid w:val="002B7F51"/>
    <w:rsid w:val="002C4037"/>
    <w:rsid w:val="002D5E57"/>
    <w:rsid w:val="002E16FE"/>
    <w:rsid w:val="002E7C35"/>
    <w:rsid w:val="0030171D"/>
    <w:rsid w:val="0030533A"/>
    <w:rsid w:val="00346C8E"/>
    <w:rsid w:val="00373299"/>
    <w:rsid w:val="003766AC"/>
    <w:rsid w:val="00393493"/>
    <w:rsid w:val="003C7660"/>
    <w:rsid w:val="003C7770"/>
    <w:rsid w:val="003E1AEE"/>
    <w:rsid w:val="003E2F1A"/>
    <w:rsid w:val="00427E0D"/>
    <w:rsid w:val="00437C42"/>
    <w:rsid w:val="004411B9"/>
    <w:rsid w:val="004425FC"/>
    <w:rsid w:val="00461238"/>
    <w:rsid w:val="00477285"/>
    <w:rsid w:val="004928A6"/>
    <w:rsid w:val="00496687"/>
    <w:rsid w:val="004A5EA2"/>
    <w:rsid w:val="004B14D6"/>
    <w:rsid w:val="004C4FF2"/>
    <w:rsid w:val="004C7F3E"/>
    <w:rsid w:val="004E5A96"/>
    <w:rsid w:val="004F10FE"/>
    <w:rsid w:val="00505760"/>
    <w:rsid w:val="0051092F"/>
    <w:rsid w:val="0052187A"/>
    <w:rsid w:val="005229D5"/>
    <w:rsid w:val="00534C47"/>
    <w:rsid w:val="005405AE"/>
    <w:rsid w:val="00557CCC"/>
    <w:rsid w:val="005633F2"/>
    <w:rsid w:val="00582CB7"/>
    <w:rsid w:val="005855E0"/>
    <w:rsid w:val="005A4C00"/>
    <w:rsid w:val="005A5500"/>
    <w:rsid w:val="005B285F"/>
    <w:rsid w:val="005B7C0B"/>
    <w:rsid w:val="005D41D5"/>
    <w:rsid w:val="00620C5D"/>
    <w:rsid w:val="00621ECA"/>
    <w:rsid w:val="00657659"/>
    <w:rsid w:val="00666654"/>
    <w:rsid w:val="00680962"/>
    <w:rsid w:val="006960BC"/>
    <w:rsid w:val="006A453A"/>
    <w:rsid w:val="006B19EF"/>
    <w:rsid w:val="006B3EBD"/>
    <w:rsid w:val="006C7D6D"/>
    <w:rsid w:val="006D686E"/>
    <w:rsid w:val="006E1A64"/>
    <w:rsid w:val="006F28E5"/>
    <w:rsid w:val="0072573D"/>
    <w:rsid w:val="007324B0"/>
    <w:rsid w:val="00776737"/>
    <w:rsid w:val="00790E62"/>
    <w:rsid w:val="007A6A5D"/>
    <w:rsid w:val="007B6644"/>
    <w:rsid w:val="007E3D1E"/>
    <w:rsid w:val="00800DA7"/>
    <w:rsid w:val="00822F03"/>
    <w:rsid w:val="0082410C"/>
    <w:rsid w:val="0083045A"/>
    <w:rsid w:val="00830B0E"/>
    <w:rsid w:val="00840404"/>
    <w:rsid w:val="00864DD6"/>
    <w:rsid w:val="0086568B"/>
    <w:rsid w:val="00885C94"/>
    <w:rsid w:val="00887455"/>
    <w:rsid w:val="008960F6"/>
    <w:rsid w:val="008D2F98"/>
    <w:rsid w:val="008E4362"/>
    <w:rsid w:val="008F3E30"/>
    <w:rsid w:val="008F3F41"/>
    <w:rsid w:val="00911BC6"/>
    <w:rsid w:val="00911C0E"/>
    <w:rsid w:val="00913052"/>
    <w:rsid w:val="00916D5D"/>
    <w:rsid w:val="009223D9"/>
    <w:rsid w:val="00933C9A"/>
    <w:rsid w:val="00943897"/>
    <w:rsid w:val="009446BA"/>
    <w:rsid w:val="00952632"/>
    <w:rsid w:val="00953562"/>
    <w:rsid w:val="009705DC"/>
    <w:rsid w:val="00971966"/>
    <w:rsid w:val="00975CFE"/>
    <w:rsid w:val="009837E2"/>
    <w:rsid w:val="009844FF"/>
    <w:rsid w:val="0098476A"/>
    <w:rsid w:val="00997B1A"/>
    <w:rsid w:val="009D061B"/>
    <w:rsid w:val="009D1BAE"/>
    <w:rsid w:val="009F0038"/>
    <w:rsid w:val="00A2571E"/>
    <w:rsid w:val="00A261AD"/>
    <w:rsid w:val="00A663BE"/>
    <w:rsid w:val="00A70195"/>
    <w:rsid w:val="00A7194E"/>
    <w:rsid w:val="00A82ED4"/>
    <w:rsid w:val="00A870A1"/>
    <w:rsid w:val="00A928B0"/>
    <w:rsid w:val="00AB35C4"/>
    <w:rsid w:val="00AB6587"/>
    <w:rsid w:val="00AE20D3"/>
    <w:rsid w:val="00AE5C9A"/>
    <w:rsid w:val="00B02435"/>
    <w:rsid w:val="00B505F2"/>
    <w:rsid w:val="00B57541"/>
    <w:rsid w:val="00B7579C"/>
    <w:rsid w:val="00B85E66"/>
    <w:rsid w:val="00B9319C"/>
    <w:rsid w:val="00BC1DCD"/>
    <w:rsid w:val="00BD1091"/>
    <w:rsid w:val="00BD2B8D"/>
    <w:rsid w:val="00BD39CC"/>
    <w:rsid w:val="00BE113A"/>
    <w:rsid w:val="00BE4097"/>
    <w:rsid w:val="00BF5468"/>
    <w:rsid w:val="00C000EF"/>
    <w:rsid w:val="00C33864"/>
    <w:rsid w:val="00C41447"/>
    <w:rsid w:val="00C41ECD"/>
    <w:rsid w:val="00C61B2B"/>
    <w:rsid w:val="00C62275"/>
    <w:rsid w:val="00C64E1D"/>
    <w:rsid w:val="00C655C1"/>
    <w:rsid w:val="00C6755B"/>
    <w:rsid w:val="00C86062"/>
    <w:rsid w:val="00C878CF"/>
    <w:rsid w:val="00CD19F0"/>
    <w:rsid w:val="00CD2EB5"/>
    <w:rsid w:val="00CE31CF"/>
    <w:rsid w:val="00CF0193"/>
    <w:rsid w:val="00D003A5"/>
    <w:rsid w:val="00D005F0"/>
    <w:rsid w:val="00D03B74"/>
    <w:rsid w:val="00D13132"/>
    <w:rsid w:val="00D16A34"/>
    <w:rsid w:val="00D3268B"/>
    <w:rsid w:val="00D329BD"/>
    <w:rsid w:val="00D33F3D"/>
    <w:rsid w:val="00D538F2"/>
    <w:rsid w:val="00D70793"/>
    <w:rsid w:val="00D81C8C"/>
    <w:rsid w:val="00D9568D"/>
    <w:rsid w:val="00D95DEF"/>
    <w:rsid w:val="00DB4A97"/>
    <w:rsid w:val="00DD6CA9"/>
    <w:rsid w:val="00DE71D5"/>
    <w:rsid w:val="00E14722"/>
    <w:rsid w:val="00E365CE"/>
    <w:rsid w:val="00E43BB0"/>
    <w:rsid w:val="00E45102"/>
    <w:rsid w:val="00E476FC"/>
    <w:rsid w:val="00E711BA"/>
    <w:rsid w:val="00E86E23"/>
    <w:rsid w:val="00EA1452"/>
    <w:rsid w:val="00EC126E"/>
    <w:rsid w:val="00ED1470"/>
    <w:rsid w:val="00EE2606"/>
    <w:rsid w:val="00F13690"/>
    <w:rsid w:val="00F3053D"/>
    <w:rsid w:val="00F67360"/>
    <w:rsid w:val="00F70A74"/>
    <w:rsid w:val="00F72D41"/>
    <w:rsid w:val="00F77E10"/>
    <w:rsid w:val="00F86D9E"/>
    <w:rsid w:val="00F90625"/>
    <w:rsid w:val="00F93887"/>
    <w:rsid w:val="00FA5820"/>
    <w:rsid w:val="00FB28CF"/>
    <w:rsid w:val="00FB6A12"/>
    <w:rsid w:val="00FF3973"/>
    <w:rsid w:val="00FF4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FC1F74D-45AB-434A-9011-5E8C437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36AA"/>
    <w:pPr>
      <w:keepNext/>
      <w:outlineLvl w:val="0"/>
    </w:pPr>
    <w:rPr>
      <w:rFonts w:ascii="Rockwell" w:hAnsi="Rockwell"/>
      <w:b/>
      <w:bCs/>
    </w:rPr>
  </w:style>
  <w:style w:type="paragraph" w:styleId="Ttulo2">
    <w:name w:val="heading 2"/>
    <w:basedOn w:val="Normal"/>
    <w:next w:val="Normal"/>
    <w:link w:val="Ttulo2Car"/>
    <w:unhideWhenUsed/>
    <w:qFormat/>
    <w:rsid w:val="002836AA"/>
    <w:pPr>
      <w:keepNext/>
      <w:outlineLvl w:val="1"/>
    </w:pPr>
    <w:rPr>
      <w:rFonts w:ascii="Rockwell" w:hAnsi="Rockwel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3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36AA"/>
    <w:rPr>
      <w:rFonts w:ascii="Rockwell" w:eastAsia="Times New Roman" w:hAnsi="Rockwel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836AA"/>
    <w:rPr>
      <w:rFonts w:ascii="Rockwell" w:eastAsia="Times New Roman" w:hAnsi="Rockwel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7F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32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732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732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32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3299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esktop\2024\EXAMENES%20%202024\base%20de%20datos%20para%20permisos%20y%20actas%20-julio%202024.xlsx" TargetMode="External"/><Relationship Id="rId2" Type="http://schemas.openxmlformats.org/officeDocument/2006/relationships/mailMergeSource" Target="file:///C:\Users\EPET3-PC1\Desktop\2024\EXAMENES%20%202024\base%20de%20datos%20para%20permisos%20y%20actas%20-julio%202024.xlsx" TargetMode="External"/><Relationship Id="rId1" Type="http://schemas.openxmlformats.org/officeDocument/2006/relationships/attachedTemplate" Target="file:///C:\Users\Administracion\AppData\Roaming\Microsoft\Plantillas\membrete%20oficial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0096-7199-4B40-9E64-0C721442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oficial</Template>
  <TotalTime>610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Administracion</dc:creator>
  <cp:lastModifiedBy>EPET3-PC1</cp:lastModifiedBy>
  <cp:revision>51</cp:revision>
  <cp:lastPrinted>2024-07-24T11:04:00Z</cp:lastPrinted>
  <dcterms:created xsi:type="dcterms:W3CDTF">2022-07-06T21:04:00Z</dcterms:created>
  <dcterms:modified xsi:type="dcterms:W3CDTF">2024-07-24T11:12:00Z</dcterms:modified>
</cp:coreProperties>
</file>