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EA0" w:rsidRPr="00C31EA0" w:rsidRDefault="007C7468" w:rsidP="00486A09">
      <w:pPr>
        <w:pStyle w:val="Ttulo2"/>
        <w:jc w:val="left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  <w:sz w:val="20"/>
          <w:u w:val="none"/>
          <w:lang w:val="es-AR" w:eastAsia="es-A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.7pt;margin-top:13.1pt;width:53.6pt;height:64.2pt;z-index:251659264">
            <v:imagedata r:id="rId5" o:title=""/>
            <w10:wrap anchorx="page"/>
          </v:shape>
          <o:OLEObject Type="Embed" ProgID="PBrush" ShapeID="_x0000_s1026" DrawAspect="Content" ObjectID="_1783315334" r:id="rId6"/>
        </w:object>
      </w:r>
      <w:r w:rsidR="00210A75">
        <w:rPr>
          <w:rFonts w:ascii="Arial" w:hAnsi="Arial" w:cs="Arial"/>
          <w:sz w:val="20"/>
          <w:u w:val="none"/>
        </w:rPr>
        <w:t xml:space="preserve">                                                      </w:t>
      </w:r>
      <w:r w:rsidR="00C31EA0" w:rsidRPr="00C31EA0">
        <w:rPr>
          <w:rFonts w:ascii="Arial" w:hAnsi="Arial" w:cs="Arial"/>
          <w:sz w:val="20"/>
          <w:u w:val="none"/>
        </w:rPr>
        <w:t>MINISTERIO DE EDUCACIÓN</w:t>
      </w:r>
    </w:p>
    <w:p w:rsidR="00C31EA0" w:rsidRPr="00C31EA0" w:rsidRDefault="00C31EA0" w:rsidP="00C31EA0">
      <w:pPr>
        <w:rPr>
          <w:rFonts w:ascii="Arial" w:hAnsi="Arial" w:cs="Arial"/>
          <w:b/>
          <w:sz w:val="24"/>
          <w:u w:val="single"/>
          <w:lang w:val="es-MX"/>
        </w:rPr>
      </w:pPr>
      <w:r w:rsidRPr="00C31EA0">
        <w:rPr>
          <w:rFonts w:ascii="Arial" w:hAnsi="Arial" w:cs="Arial"/>
          <w:lang w:val="es-MX"/>
        </w:rPr>
        <w:tab/>
      </w:r>
      <w:r w:rsidRPr="00C31EA0">
        <w:rPr>
          <w:rFonts w:ascii="Arial" w:hAnsi="Arial" w:cs="Arial"/>
          <w:lang w:val="es-MX"/>
        </w:rPr>
        <w:tab/>
      </w:r>
      <w:r w:rsidRPr="00C31EA0">
        <w:rPr>
          <w:rFonts w:ascii="Arial" w:hAnsi="Arial" w:cs="Arial"/>
          <w:lang w:val="es-MX"/>
        </w:rPr>
        <w:tab/>
      </w:r>
      <w:r w:rsidRPr="00C31EA0">
        <w:rPr>
          <w:rFonts w:ascii="Arial" w:hAnsi="Arial" w:cs="Arial"/>
          <w:lang w:val="es-MX"/>
        </w:rPr>
        <w:tab/>
      </w:r>
      <w:r w:rsidRPr="00C31EA0">
        <w:rPr>
          <w:rFonts w:ascii="Arial" w:hAnsi="Arial" w:cs="Arial"/>
          <w:b/>
          <w:sz w:val="24"/>
          <w:u w:val="single"/>
          <w:lang w:val="es-MX"/>
        </w:rPr>
        <w:t xml:space="preserve">PERMISO DE EXAMEN </w:t>
      </w:r>
      <w:proofErr w:type="spellStart"/>
      <w:r w:rsidR="00903089">
        <w:rPr>
          <w:rFonts w:ascii="Arial" w:hAnsi="Arial" w:cs="Arial"/>
          <w:b/>
          <w:sz w:val="24"/>
          <w:u w:val="single"/>
          <w:lang w:val="es-MX"/>
        </w:rPr>
        <w:t>N°</w:t>
      </w:r>
      <w:proofErr w:type="spellEnd"/>
      <w:r w:rsidR="00847347">
        <w:rPr>
          <w:rFonts w:ascii="Arial" w:hAnsi="Arial" w:cs="Arial"/>
          <w:b/>
          <w:sz w:val="24"/>
          <w:u w:val="single"/>
          <w:lang w:val="es-MX"/>
        </w:rPr>
        <w:t xml:space="preserve"> </w:t>
      </w:r>
      <w:r w:rsidR="00847347">
        <w:rPr>
          <w:rFonts w:ascii="Arial" w:hAnsi="Arial" w:cs="Arial"/>
          <w:b/>
          <w:sz w:val="24"/>
          <w:u w:val="single"/>
          <w:lang w:val="es-MX"/>
        </w:rPr>
        <w:fldChar w:fldCharType="begin"/>
      </w:r>
      <w:r w:rsidR="00847347">
        <w:rPr>
          <w:rFonts w:ascii="Arial" w:hAnsi="Arial" w:cs="Arial"/>
          <w:b/>
          <w:sz w:val="24"/>
          <w:u w:val="single"/>
          <w:lang w:val="es-MX"/>
        </w:rPr>
        <w:instrText xml:space="preserve"> MERGEFIELD "Nº" </w:instrText>
      </w:r>
      <w:r w:rsidR="00847347">
        <w:rPr>
          <w:rFonts w:ascii="Arial" w:hAnsi="Arial" w:cs="Arial"/>
          <w:b/>
          <w:sz w:val="24"/>
          <w:u w:val="single"/>
          <w:lang w:val="es-MX"/>
        </w:rPr>
        <w:fldChar w:fldCharType="separate"/>
      </w:r>
      <w:r w:rsidR="007C7468" w:rsidRPr="00727F9A">
        <w:rPr>
          <w:rFonts w:ascii="Arial" w:hAnsi="Arial" w:cs="Arial"/>
          <w:b/>
          <w:noProof/>
          <w:sz w:val="24"/>
          <w:u w:val="single"/>
          <w:lang w:val="es-MX"/>
        </w:rPr>
        <w:t>56</w:t>
      </w:r>
      <w:r w:rsidR="00847347">
        <w:rPr>
          <w:rFonts w:ascii="Arial" w:hAnsi="Arial" w:cs="Arial"/>
          <w:b/>
          <w:sz w:val="24"/>
          <w:u w:val="single"/>
          <w:lang w:val="es-MX"/>
        </w:rPr>
        <w:fldChar w:fldCharType="end"/>
      </w:r>
    </w:p>
    <w:p w:rsidR="00C31EA0" w:rsidRPr="00C31EA0" w:rsidRDefault="00C31EA0" w:rsidP="00C31EA0">
      <w:pPr>
        <w:rPr>
          <w:rFonts w:ascii="Arial" w:hAnsi="Arial" w:cs="Arial"/>
          <w:b/>
          <w:sz w:val="24"/>
          <w:u w:val="single"/>
          <w:lang w:val="es-MX"/>
        </w:rPr>
      </w:pPr>
    </w:p>
    <w:p w:rsidR="00C31EA0" w:rsidRPr="00C31EA0" w:rsidRDefault="000F489A" w:rsidP="00C31EA0">
      <w:pPr>
        <w:ind w:left="1416" w:firstLine="427"/>
        <w:rPr>
          <w:rFonts w:ascii="Arial" w:hAnsi="Arial" w:cs="Arial"/>
          <w:b/>
          <w:sz w:val="22"/>
          <w:u w:val="single"/>
          <w:lang w:val="es-MX"/>
        </w:rPr>
      </w:pPr>
      <w:r>
        <w:rPr>
          <w:rFonts w:ascii="Arial" w:hAnsi="Arial" w:cs="Arial"/>
          <w:b/>
          <w:sz w:val="22"/>
          <w:u w:val="single"/>
          <w:lang w:val="es-MX"/>
        </w:rPr>
        <w:t xml:space="preserve"> </w:t>
      </w:r>
      <w:r w:rsidR="00C31EA0" w:rsidRPr="00C31EA0">
        <w:rPr>
          <w:rFonts w:ascii="Arial" w:hAnsi="Arial" w:cs="Arial"/>
          <w:b/>
          <w:sz w:val="22"/>
          <w:u w:val="single"/>
          <w:lang w:val="es-MX"/>
        </w:rPr>
        <w:t xml:space="preserve">ESTABLECIMIENTO: E.P.E.T. </w:t>
      </w:r>
      <w:proofErr w:type="spellStart"/>
      <w:r w:rsidR="00C31EA0" w:rsidRPr="00C31EA0">
        <w:rPr>
          <w:rFonts w:ascii="Arial" w:hAnsi="Arial" w:cs="Arial"/>
          <w:b/>
          <w:sz w:val="22"/>
          <w:u w:val="single"/>
          <w:lang w:val="es-MX"/>
        </w:rPr>
        <w:t>N°</w:t>
      </w:r>
      <w:proofErr w:type="spellEnd"/>
      <w:r w:rsidR="00C31EA0" w:rsidRPr="00C31EA0">
        <w:rPr>
          <w:rFonts w:ascii="Arial" w:hAnsi="Arial" w:cs="Arial"/>
          <w:b/>
          <w:sz w:val="22"/>
          <w:u w:val="single"/>
          <w:lang w:val="es-MX"/>
        </w:rPr>
        <w:t xml:space="preserve"> 3 “TELESFORO CHANAMPA</w:t>
      </w:r>
    </w:p>
    <w:p w:rsidR="00C31EA0" w:rsidRPr="00C31EA0" w:rsidRDefault="00C31EA0" w:rsidP="00C31EA0">
      <w:pPr>
        <w:ind w:left="1416" w:firstLine="427"/>
        <w:rPr>
          <w:rFonts w:ascii="Arial" w:hAnsi="Arial" w:cs="Arial"/>
          <w:b/>
          <w:sz w:val="22"/>
          <w:u w:val="single"/>
          <w:lang w:val="es-MX"/>
        </w:rPr>
      </w:pPr>
    </w:p>
    <w:p w:rsidR="00C31EA0" w:rsidRDefault="00C31EA0" w:rsidP="00C31EA0">
      <w:pPr>
        <w:ind w:firstLine="427"/>
        <w:rPr>
          <w:b/>
          <w:sz w:val="22"/>
          <w:u w:val="single"/>
          <w:lang w:val="es-MX"/>
        </w:rPr>
      </w:pPr>
    </w:p>
    <w:p w:rsidR="00A741F8" w:rsidRPr="00652E8E" w:rsidRDefault="00C31EA0" w:rsidP="00A741F8">
      <w:pPr>
        <w:spacing w:line="360" w:lineRule="auto"/>
        <w:ind w:firstLine="427"/>
        <w:jc w:val="both"/>
        <w:rPr>
          <w:rFonts w:ascii="Arial" w:hAnsi="Arial" w:cs="Arial"/>
          <w:b/>
          <w:sz w:val="24"/>
          <w:lang w:val="es-MX"/>
        </w:rPr>
      </w:pPr>
      <w:r w:rsidRPr="00C31EA0">
        <w:rPr>
          <w:rFonts w:ascii="Arial" w:hAnsi="Arial" w:cs="Arial"/>
          <w:sz w:val="24"/>
          <w:lang w:val="es-MX"/>
        </w:rPr>
        <w:t>Conste por la prese</w:t>
      </w:r>
      <w:r>
        <w:rPr>
          <w:rFonts w:ascii="Arial" w:hAnsi="Arial" w:cs="Arial"/>
          <w:sz w:val="24"/>
          <w:lang w:val="es-MX"/>
        </w:rPr>
        <w:t>nte que el alumno/</w:t>
      </w:r>
      <w:r w:rsidR="000911DA">
        <w:rPr>
          <w:rFonts w:ascii="Arial" w:hAnsi="Arial" w:cs="Arial"/>
          <w:sz w:val="24"/>
          <w:lang w:val="es-MX"/>
        </w:rPr>
        <w:t xml:space="preserve">a  </w:t>
      </w:r>
      <w:r w:rsidR="00664BDA">
        <w:rPr>
          <w:rFonts w:ascii="Arial" w:hAnsi="Arial" w:cs="Arial"/>
          <w:b/>
          <w:sz w:val="24"/>
          <w:lang w:val="es-MX"/>
        </w:rPr>
        <w:fldChar w:fldCharType="begin"/>
      </w:r>
      <w:r w:rsidR="00664BDA">
        <w:rPr>
          <w:rFonts w:ascii="Arial" w:hAnsi="Arial" w:cs="Arial"/>
          <w:b/>
          <w:sz w:val="24"/>
          <w:lang w:val="es-MX"/>
        </w:rPr>
        <w:instrText xml:space="preserve"> MERGEFIELD "ALUMNO" </w:instrText>
      </w:r>
      <w:r w:rsidR="00664BDA">
        <w:rPr>
          <w:rFonts w:ascii="Arial" w:hAnsi="Arial" w:cs="Arial"/>
          <w:b/>
          <w:sz w:val="24"/>
          <w:lang w:val="es-MX"/>
        </w:rPr>
        <w:fldChar w:fldCharType="separate"/>
      </w:r>
      <w:r w:rsidR="007C7468" w:rsidRPr="00727F9A">
        <w:rPr>
          <w:rFonts w:ascii="Arial" w:hAnsi="Arial" w:cs="Arial"/>
          <w:b/>
          <w:noProof/>
          <w:sz w:val="24"/>
          <w:lang w:val="es-MX"/>
        </w:rPr>
        <w:t>ORTIZ JOEL ALEXANDER</w:t>
      </w:r>
      <w:r w:rsidR="00664BDA">
        <w:rPr>
          <w:rFonts w:ascii="Arial" w:hAnsi="Arial" w:cs="Arial"/>
          <w:b/>
          <w:sz w:val="24"/>
          <w:lang w:val="es-MX"/>
        </w:rPr>
        <w:fldChar w:fldCharType="end"/>
      </w:r>
      <w:r w:rsidR="00A741F8">
        <w:rPr>
          <w:rFonts w:ascii="Arial" w:hAnsi="Arial" w:cs="Arial"/>
          <w:sz w:val="24"/>
          <w:lang w:val="es-MX"/>
        </w:rPr>
        <w:t xml:space="preserve">, DNI </w:t>
      </w:r>
      <w:r w:rsidR="00664BDA">
        <w:rPr>
          <w:rFonts w:ascii="Arial" w:hAnsi="Arial" w:cs="Arial"/>
          <w:sz w:val="24"/>
          <w:lang w:val="es-MX"/>
        </w:rPr>
        <w:fldChar w:fldCharType="begin"/>
      </w:r>
      <w:r w:rsidR="00664BDA">
        <w:rPr>
          <w:rFonts w:ascii="Arial" w:hAnsi="Arial" w:cs="Arial"/>
          <w:sz w:val="24"/>
          <w:lang w:val="es-MX"/>
        </w:rPr>
        <w:instrText xml:space="preserve"> MERGEFIELD "DNI_" </w:instrText>
      </w:r>
      <w:r w:rsidR="00664BDA">
        <w:rPr>
          <w:rFonts w:ascii="Arial" w:hAnsi="Arial" w:cs="Arial"/>
          <w:sz w:val="24"/>
          <w:lang w:val="es-MX"/>
        </w:rPr>
        <w:fldChar w:fldCharType="separate"/>
      </w:r>
      <w:r w:rsidR="007C7468" w:rsidRPr="00727F9A">
        <w:rPr>
          <w:rFonts w:ascii="Arial" w:hAnsi="Arial" w:cs="Arial"/>
          <w:noProof/>
          <w:sz w:val="24"/>
          <w:lang w:val="es-MX"/>
        </w:rPr>
        <w:t>48663822</w:t>
      </w:r>
      <w:r w:rsidR="00664BDA">
        <w:rPr>
          <w:rFonts w:ascii="Arial" w:hAnsi="Arial" w:cs="Arial"/>
          <w:sz w:val="24"/>
          <w:lang w:val="es-MX"/>
        </w:rPr>
        <w:fldChar w:fldCharType="end"/>
      </w:r>
      <w:r w:rsidR="00873A98">
        <w:rPr>
          <w:rFonts w:ascii="Arial" w:hAnsi="Arial" w:cs="Arial"/>
          <w:sz w:val="24"/>
          <w:lang w:val="es-MX"/>
        </w:rPr>
        <w:t>,</w:t>
      </w:r>
      <w:r>
        <w:rPr>
          <w:rFonts w:ascii="Arial" w:hAnsi="Arial" w:cs="Arial"/>
          <w:sz w:val="24"/>
          <w:lang w:val="es-MX"/>
        </w:rPr>
        <w:t xml:space="preserve"> está habilitado para rendir las  asignaturas que se consignan a continuación y que  corresponden al Plan de Estudios de</w:t>
      </w:r>
      <w:r w:rsidR="000F489A">
        <w:rPr>
          <w:rFonts w:ascii="Arial" w:hAnsi="Arial" w:cs="Arial"/>
          <w:sz w:val="24"/>
          <w:lang w:val="es-MX"/>
        </w:rPr>
        <w:t xml:space="preserve"> </w:t>
      </w:r>
      <w:r w:rsidRPr="00D85241">
        <w:rPr>
          <w:rFonts w:ascii="Arial" w:hAnsi="Arial" w:cs="Arial"/>
          <w:b/>
          <w:sz w:val="24"/>
          <w:lang w:val="es-MX"/>
        </w:rPr>
        <w:t>:</w:t>
      </w:r>
      <w:r w:rsidR="000F489A">
        <w:rPr>
          <w:rFonts w:ascii="Arial" w:hAnsi="Arial" w:cs="Arial"/>
          <w:b/>
          <w:sz w:val="24"/>
          <w:lang w:val="es-MX"/>
        </w:rPr>
        <w:t xml:space="preserve"> </w:t>
      </w:r>
      <w:r w:rsidR="00D86158">
        <w:rPr>
          <w:rFonts w:ascii="Arial" w:hAnsi="Arial" w:cs="Arial"/>
          <w:b/>
          <w:sz w:val="24"/>
          <w:lang w:val="es-MX"/>
        </w:rPr>
        <w:fldChar w:fldCharType="begin"/>
      </w:r>
      <w:r w:rsidR="00A741F8">
        <w:rPr>
          <w:rFonts w:ascii="Arial" w:hAnsi="Arial" w:cs="Arial"/>
          <w:b/>
          <w:sz w:val="24"/>
          <w:lang w:val="es-MX"/>
        </w:rPr>
        <w:instrText xml:space="preserve"> MERGEFIELD MODALIDAD </w:instrText>
      </w:r>
      <w:r w:rsidR="00D86158">
        <w:rPr>
          <w:rFonts w:ascii="Arial" w:hAnsi="Arial" w:cs="Arial"/>
          <w:b/>
          <w:sz w:val="24"/>
          <w:lang w:val="es-MX"/>
        </w:rPr>
        <w:fldChar w:fldCharType="separate"/>
      </w:r>
      <w:r w:rsidR="007C7468" w:rsidRPr="00727F9A">
        <w:rPr>
          <w:rFonts w:ascii="Arial" w:hAnsi="Arial" w:cs="Arial"/>
          <w:b/>
          <w:noProof/>
          <w:sz w:val="24"/>
          <w:lang w:val="es-MX"/>
        </w:rPr>
        <w:t>TEM</w:t>
      </w:r>
      <w:r w:rsidR="00D86158">
        <w:rPr>
          <w:rFonts w:ascii="Arial" w:hAnsi="Arial" w:cs="Arial"/>
          <w:b/>
          <w:sz w:val="24"/>
          <w:lang w:val="es-MX"/>
        </w:rPr>
        <w:fldChar w:fldCharType="end"/>
      </w:r>
      <w:r w:rsidR="00A741F8">
        <w:rPr>
          <w:rFonts w:ascii="Arial" w:hAnsi="Arial" w:cs="Arial"/>
          <w:b/>
          <w:sz w:val="24"/>
          <w:lang w:val="es-MX"/>
        </w:rPr>
        <w:t>.</w:t>
      </w:r>
    </w:p>
    <w:tbl>
      <w:tblPr>
        <w:tblStyle w:val="Tablaconcuadrcula"/>
        <w:tblW w:w="9572" w:type="dxa"/>
        <w:tblLook w:val="04A0" w:firstRow="1" w:lastRow="0" w:firstColumn="1" w:lastColumn="0" w:noHBand="0" w:noVBand="1"/>
      </w:tblPr>
      <w:tblGrid>
        <w:gridCol w:w="523"/>
        <w:gridCol w:w="3310"/>
        <w:gridCol w:w="1083"/>
        <w:gridCol w:w="1043"/>
        <w:gridCol w:w="1978"/>
        <w:gridCol w:w="1635"/>
      </w:tblGrid>
      <w:tr w:rsidR="007A6AE7" w:rsidTr="00C31EA0">
        <w:tc>
          <w:tcPr>
            <w:tcW w:w="523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proofErr w:type="spellStart"/>
            <w:r w:rsidRPr="00C31EA0">
              <w:rPr>
                <w:rFonts w:ascii="Arial" w:hAnsi="Arial" w:cs="Arial"/>
                <w:b/>
                <w:lang w:val="es-MX"/>
              </w:rPr>
              <w:t>N°</w:t>
            </w:r>
            <w:proofErr w:type="spellEnd"/>
          </w:p>
        </w:tc>
        <w:tc>
          <w:tcPr>
            <w:tcW w:w="3310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C31EA0">
              <w:rPr>
                <w:rFonts w:ascii="Arial" w:hAnsi="Arial" w:cs="Arial"/>
                <w:b/>
                <w:lang w:val="es-MX"/>
              </w:rPr>
              <w:t>ESPACIO CURRICULAR</w:t>
            </w:r>
          </w:p>
        </w:tc>
        <w:tc>
          <w:tcPr>
            <w:tcW w:w="1083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C31EA0">
              <w:rPr>
                <w:rFonts w:ascii="Arial" w:hAnsi="Arial" w:cs="Arial"/>
                <w:b/>
                <w:lang w:val="es-MX"/>
              </w:rPr>
              <w:t>CURSO</w:t>
            </w:r>
          </w:p>
        </w:tc>
        <w:tc>
          <w:tcPr>
            <w:tcW w:w="1043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C31EA0">
              <w:rPr>
                <w:rFonts w:ascii="Arial" w:hAnsi="Arial" w:cs="Arial"/>
                <w:b/>
                <w:lang w:val="es-MX"/>
              </w:rPr>
              <w:t>FECHA</w:t>
            </w:r>
          </w:p>
        </w:tc>
        <w:tc>
          <w:tcPr>
            <w:tcW w:w="1978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C31EA0">
              <w:rPr>
                <w:rFonts w:ascii="Arial" w:hAnsi="Arial" w:cs="Arial"/>
                <w:b/>
                <w:lang w:val="es-MX"/>
              </w:rPr>
              <w:t>CALIFICACION</w:t>
            </w:r>
          </w:p>
        </w:tc>
        <w:tc>
          <w:tcPr>
            <w:tcW w:w="1635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C31EA0">
              <w:rPr>
                <w:rFonts w:ascii="Arial" w:hAnsi="Arial" w:cs="Arial"/>
                <w:b/>
                <w:lang w:val="es-MX"/>
              </w:rPr>
              <w:t>FIRMA PTE. DE MESA</w:t>
            </w:r>
          </w:p>
        </w:tc>
      </w:tr>
      <w:tr w:rsidR="00A741F8" w:rsidTr="00820D05">
        <w:trPr>
          <w:trHeight w:val="560"/>
        </w:trPr>
        <w:tc>
          <w:tcPr>
            <w:tcW w:w="523" w:type="dxa"/>
          </w:tcPr>
          <w:p w:rsidR="00A741F8" w:rsidRPr="001F3B7F" w:rsidRDefault="00A741F8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01</w:t>
            </w:r>
          </w:p>
        </w:tc>
        <w:tc>
          <w:tcPr>
            <w:tcW w:w="3310" w:type="dxa"/>
            <w:vAlign w:val="center"/>
          </w:tcPr>
          <w:p w:rsidR="00A741F8" w:rsidRPr="00FE7E6F" w:rsidRDefault="00664BDA" w:rsidP="00820D05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"ESPACIO_CURRICULAR_1" </w:instrText>
            </w:r>
            <w:r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separate"/>
            </w:r>
            <w:r w:rsidR="007C7468" w:rsidRPr="00727F9A">
              <w:rPr>
                <w:rFonts w:ascii="Arial" w:hAnsi="Arial" w:cs="Arial"/>
                <w:b/>
                <w:noProof/>
                <w:sz w:val="22"/>
                <w:szCs w:val="18"/>
                <w:lang w:val="es-MX"/>
              </w:rPr>
              <w:t>TIC'S</w:t>
            </w:r>
            <w:r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83" w:type="dxa"/>
            <w:vAlign w:val="center"/>
          </w:tcPr>
          <w:p w:rsidR="00A741F8" w:rsidRPr="000911DA" w:rsidRDefault="00D86158" w:rsidP="00820D0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lang w:val="es-MX"/>
              </w:rPr>
              <w:fldChar w:fldCharType="begin"/>
            </w:r>
            <w:r w:rsidR="00A741F8">
              <w:rPr>
                <w:rFonts w:ascii="Arial" w:hAnsi="Arial" w:cs="Arial"/>
                <w:b/>
                <w:sz w:val="22"/>
                <w:lang w:val="es-MX"/>
              </w:rPr>
              <w:instrText xml:space="preserve"> MERGEFIELD CURSO_1 </w:instrText>
            </w:r>
            <w:r>
              <w:rPr>
                <w:rFonts w:ascii="Arial" w:hAnsi="Arial" w:cs="Arial"/>
                <w:b/>
                <w:sz w:val="22"/>
                <w:lang w:val="es-MX"/>
              </w:rPr>
              <w:fldChar w:fldCharType="separate"/>
            </w:r>
            <w:r w:rsidR="007C7468" w:rsidRPr="00727F9A">
              <w:rPr>
                <w:rFonts w:ascii="Arial" w:hAnsi="Arial" w:cs="Arial"/>
                <w:b/>
                <w:noProof/>
                <w:sz w:val="22"/>
                <w:lang w:val="es-MX"/>
              </w:rPr>
              <w:t>3º2º</w:t>
            </w:r>
            <w:r>
              <w:rPr>
                <w:rFonts w:ascii="Arial" w:hAnsi="Arial" w:cs="Arial"/>
                <w:b/>
                <w:sz w:val="22"/>
                <w:lang w:val="es-MX"/>
              </w:rPr>
              <w:fldChar w:fldCharType="end"/>
            </w:r>
          </w:p>
        </w:tc>
        <w:tc>
          <w:tcPr>
            <w:tcW w:w="1043" w:type="dxa"/>
          </w:tcPr>
          <w:p w:rsidR="00A741F8" w:rsidRDefault="00A741F8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A741F8" w:rsidRDefault="00A741F8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A741F8" w:rsidRDefault="00A741F8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7A6AE7" w:rsidTr="00C31EA0">
        <w:tc>
          <w:tcPr>
            <w:tcW w:w="523" w:type="dxa"/>
          </w:tcPr>
          <w:p w:rsidR="00C31EA0" w:rsidRPr="001F3B7F" w:rsidRDefault="00A57EDA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</w:t>
            </w:r>
            <w:r w:rsidR="00D859E3"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2</w:t>
            </w:r>
          </w:p>
        </w:tc>
        <w:tc>
          <w:tcPr>
            <w:tcW w:w="3310" w:type="dxa"/>
          </w:tcPr>
          <w:p w:rsidR="00C31EA0" w:rsidRPr="00FE7E6F" w:rsidRDefault="007475C9" w:rsidP="00D10468">
            <w:pPr>
              <w:tabs>
                <w:tab w:val="left" w:pos="2193"/>
              </w:tabs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18"/>
                <w:lang w:val="es-MX"/>
              </w:rPr>
              <w:t xml:space="preserve"> </w:t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"ESPACIO_CURRICULAR_2" </w:instrText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83" w:type="dxa"/>
          </w:tcPr>
          <w:p w:rsidR="00C31EA0" w:rsidRDefault="007475C9" w:rsidP="00AD4DE5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18"/>
                <w:lang w:val="es-MX"/>
              </w:rPr>
              <w:t xml:space="preserve"> </w:t>
            </w:r>
            <w:r w:rsidR="00D86158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4A3B04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CURSO_2 </w:instrText>
            </w:r>
            <w:r w:rsidR="00D86158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43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7A6AE7" w:rsidTr="00C31EA0">
        <w:tc>
          <w:tcPr>
            <w:tcW w:w="523" w:type="dxa"/>
          </w:tcPr>
          <w:p w:rsidR="00C31EA0" w:rsidRPr="001F3B7F" w:rsidRDefault="00A57EDA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</w:t>
            </w:r>
            <w:r w:rsidR="00D859E3"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3</w:t>
            </w:r>
          </w:p>
        </w:tc>
        <w:tc>
          <w:tcPr>
            <w:tcW w:w="3310" w:type="dxa"/>
          </w:tcPr>
          <w:p w:rsidR="00C31EA0" w:rsidRPr="00FE7E6F" w:rsidRDefault="000F489A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18"/>
                <w:lang w:val="es-MX"/>
              </w:rPr>
              <w:t xml:space="preserve"> </w:t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"ESPACIO_CURRICULAR_3" </w:instrText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83" w:type="dxa"/>
          </w:tcPr>
          <w:p w:rsidR="00C31EA0" w:rsidRPr="00FE7E6F" w:rsidRDefault="000F489A" w:rsidP="00621626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18"/>
                <w:lang w:val="es-MX"/>
              </w:rPr>
              <w:t xml:space="preserve"> </w:t>
            </w:r>
            <w:r w:rsidR="00D86158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B13F6C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"CURSO_3" </w:instrText>
            </w:r>
            <w:r w:rsidR="00D86158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43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7A6AE7" w:rsidTr="00431342">
        <w:trPr>
          <w:trHeight w:val="82"/>
        </w:trPr>
        <w:tc>
          <w:tcPr>
            <w:tcW w:w="523" w:type="dxa"/>
          </w:tcPr>
          <w:p w:rsidR="00C31EA0" w:rsidRPr="001F3B7F" w:rsidRDefault="00A57EDA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</w:t>
            </w:r>
            <w:r w:rsidR="00D859E3"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4</w:t>
            </w:r>
          </w:p>
        </w:tc>
        <w:tc>
          <w:tcPr>
            <w:tcW w:w="3310" w:type="dxa"/>
          </w:tcPr>
          <w:p w:rsidR="00C31EA0" w:rsidRPr="00FE7E6F" w:rsidRDefault="00D86158" w:rsidP="008A141C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8A141C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ESPACIO_CURRICULAR_4 </w:instrText>
            </w: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83" w:type="dxa"/>
          </w:tcPr>
          <w:p w:rsidR="00C31EA0" w:rsidRPr="00FE7E6F" w:rsidRDefault="00D86158" w:rsidP="005E6F64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8A141C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CURSO_4 </w:instrText>
            </w: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43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7A6AE7" w:rsidTr="00C31EA0">
        <w:tc>
          <w:tcPr>
            <w:tcW w:w="523" w:type="dxa"/>
          </w:tcPr>
          <w:p w:rsidR="00C31EA0" w:rsidRPr="001F3B7F" w:rsidRDefault="00A57EDA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</w:t>
            </w:r>
            <w:r w:rsidR="00D859E3"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5</w:t>
            </w:r>
          </w:p>
        </w:tc>
        <w:tc>
          <w:tcPr>
            <w:tcW w:w="3310" w:type="dxa"/>
          </w:tcPr>
          <w:p w:rsidR="00C31EA0" w:rsidRPr="00FE7E6F" w:rsidRDefault="00D86158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8A141C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ESPACIO_CURRICULAR_5 </w:instrText>
            </w: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83" w:type="dxa"/>
          </w:tcPr>
          <w:p w:rsidR="00C31EA0" w:rsidRPr="00FE7E6F" w:rsidRDefault="00D86158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8A141C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CURSO_5 </w:instrText>
            </w: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43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7A6AE7" w:rsidTr="00C31EA0">
        <w:tc>
          <w:tcPr>
            <w:tcW w:w="523" w:type="dxa"/>
          </w:tcPr>
          <w:p w:rsidR="00D859E3" w:rsidRPr="001F3B7F" w:rsidRDefault="00D859E3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06</w:t>
            </w:r>
          </w:p>
        </w:tc>
        <w:tc>
          <w:tcPr>
            <w:tcW w:w="3310" w:type="dxa"/>
          </w:tcPr>
          <w:p w:rsidR="00D859E3" w:rsidRDefault="00D86158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fldChar w:fldCharType="begin"/>
            </w:r>
            <w:r w:rsidR="00276F6D">
              <w:rPr>
                <w:rFonts w:ascii="Arial" w:hAnsi="Arial" w:cs="Arial"/>
                <w:b/>
                <w:sz w:val="24"/>
                <w:lang w:val="es-MX"/>
              </w:rPr>
              <w:instrText xml:space="preserve"> MERGEFIELD "ESPACIO_CURRICULAR_6" </w:instrText>
            </w:r>
            <w:r>
              <w:rPr>
                <w:rFonts w:ascii="Arial" w:hAnsi="Arial" w:cs="Arial"/>
                <w:b/>
                <w:sz w:val="24"/>
                <w:lang w:val="es-MX"/>
              </w:rPr>
              <w:fldChar w:fldCharType="end"/>
            </w:r>
          </w:p>
        </w:tc>
        <w:tc>
          <w:tcPr>
            <w:tcW w:w="1083" w:type="dxa"/>
          </w:tcPr>
          <w:p w:rsidR="00D859E3" w:rsidRDefault="00D86158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fldChar w:fldCharType="begin"/>
            </w:r>
            <w:r w:rsidR="00276F6D">
              <w:rPr>
                <w:rFonts w:ascii="Arial" w:hAnsi="Arial" w:cs="Arial"/>
                <w:b/>
                <w:sz w:val="24"/>
                <w:lang w:val="es-MX"/>
              </w:rPr>
              <w:instrText xml:space="preserve"> MERGEFIELD "CURSO_6" </w:instrText>
            </w:r>
            <w:r>
              <w:rPr>
                <w:rFonts w:ascii="Arial" w:hAnsi="Arial" w:cs="Arial"/>
                <w:b/>
                <w:sz w:val="24"/>
                <w:lang w:val="es-MX"/>
              </w:rPr>
              <w:fldChar w:fldCharType="end"/>
            </w:r>
          </w:p>
        </w:tc>
        <w:tc>
          <w:tcPr>
            <w:tcW w:w="1043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7A6AE7" w:rsidTr="00C31EA0">
        <w:tc>
          <w:tcPr>
            <w:tcW w:w="523" w:type="dxa"/>
          </w:tcPr>
          <w:p w:rsidR="00D859E3" w:rsidRPr="001F3B7F" w:rsidRDefault="00D859E3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07</w:t>
            </w:r>
          </w:p>
        </w:tc>
        <w:tc>
          <w:tcPr>
            <w:tcW w:w="3310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083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043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</w:tbl>
    <w:p w:rsidR="00C31EA0" w:rsidRDefault="00D859E3" w:rsidP="00D859E3">
      <w:pPr>
        <w:tabs>
          <w:tab w:val="left" w:pos="6396"/>
        </w:tabs>
        <w:spacing w:line="360" w:lineRule="auto"/>
        <w:ind w:firstLine="427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ab/>
      </w:r>
    </w:p>
    <w:p w:rsidR="00C31EA0" w:rsidRDefault="00C31EA0" w:rsidP="00C31EA0">
      <w:pPr>
        <w:spacing w:line="360" w:lineRule="auto"/>
        <w:ind w:left="1416" w:firstLine="427"/>
        <w:jc w:val="right"/>
        <w:rPr>
          <w:rFonts w:ascii="Arial" w:hAnsi="Arial" w:cs="Arial"/>
          <w:b/>
          <w:lang w:val="es-MX"/>
        </w:rPr>
      </w:pPr>
      <w:r w:rsidRPr="00C31EA0">
        <w:rPr>
          <w:rFonts w:ascii="Arial" w:hAnsi="Arial" w:cs="Arial"/>
          <w:b/>
          <w:lang w:val="es-MX"/>
        </w:rPr>
        <w:t xml:space="preserve">TINOGASTA, </w:t>
      </w:r>
      <w:r w:rsidR="00664BDA">
        <w:rPr>
          <w:rFonts w:ascii="Arial" w:hAnsi="Arial" w:cs="Arial"/>
          <w:b/>
          <w:lang w:val="es-MX"/>
        </w:rPr>
        <w:t xml:space="preserve">30 de junio </w:t>
      </w:r>
      <w:r w:rsidR="00B85E37">
        <w:rPr>
          <w:rFonts w:ascii="Arial" w:hAnsi="Arial" w:cs="Arial"/>
          <w:b/>
          <w:lang w:val="es-MX"/>
        </w:rPr>
        <w:tab/>
      </w:r>
      <w:r w:rsidR="00B85E37">
        <w:rPr>
          <w:rFonts w:ascii="Arial" w:hAnsi="Arial" w:cs="Arial"/>
          <w:b/>
          <w:lang w:val="es-MX"/>
        </w:rPr>
        <w:tab/>
        <w:t xml:space="preserve">DE </w:t>
      </w:r>
      <w:r w:rsidR="002C50D4">
        <w:rPr>
          <w:rFonts w:ascii="Arial" w:hAnsi="Arial" w:cs="Arial"/>
          <w:b/>
          <w:lang w:val="es-MX"/>
        </w:rPr>
        <w:t>202</w:t>
      </w:r>
      <w:r w:rsidR="00FA2A02">
        <w:rPr>
          <w:rFonts w:ascii="Arial" w:hAnsi="Arial" w:cs="Arial"/>
          <w:b/>
          <w:lang w:val="es-MX"/>
        </w:rPr>
        <w:t>4</w:t>
      </w:r>
    </w:p>
    <w:p w:rsidR="00C31EA0" w:rsidRDefault="00C31EA0" w:rsidP="00C31EA0">
      <w:pPr>
        <w:ind w:left="1416" w:firstLine="427"/>
        <w:rPr>
          <w:rFonts w:ascii="Arial" w:hAnsi="Arial" w:cs="Arial"/>
          <w:b/>
          <w:u w:val="single"/>
          <w:lang w:val="es-MX"/>
        </w:rPr>
      </w:pPr>
    </w:p>
    <w:p w:rsidR="00C31EA0" w:rsidRDefault="00C31EA0" w:rsidP="00C31EA0">
      <w:pPr>
        <w:ind w:left="1416" w:firstLine="427"/>
        <w:rPr>
          <w:rFonts w:ascii="Arial" w:hAnsi="Arial" w:cs="Arial"/>
          <w:b/>
          <w:u w:val="single"/>
          <w:lang w:val="es-MX"/>
        </w:rPr>
      </w:pPr>
    </w:p>
    <w:p w:rsidR="00C31EA0" w:rsidRDefault="00C31EA0" w:rsidP="00C31EA0">
      <w:pPr>
        <w:ind w:left="1416" w:firstLine="427"/>
        <w:rPr>
          <w:rFonts w:ascii="Arial" w:hAnsi="Arial" w:cs="Arial"/>
          <w:b/>
          <w:u w:val="single"/>
          <w:lang w:val="es-MX"/>
        </w:rPr>
      </w:pPr>
    </w:p>
    <w:p w:rsidR="00C31EA0" w:rsidRDefault="00C31EA0" w:rsidP="00C31EA0">
      <w:pPr>
        <w:ind w:left="1416" w:firstLine="427"/>
        <w:rPr>
          <w:rFonts w:ascii="Arial" w:hAnsi="Arial" w:cs="Arial"/>
          <w:b/>
          <w:u w:val="single"/>
          <w:lang w:val="es-MX"/>
        </w:rPr>
      </w:pPr>
    </w:p>
    <w:p w:rsidR="00C31EA0" w:rsidRDefault="00C31EA0" w:rsidP="00C31EA0">
      <w:pPr>
        <w:ind w:left="1416" w:firstLine="427"/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ab/>
      </w:r>
      <w:r>
        <w:rPr>
          <w:rFonts w:ascii="Arial" w:hAnsi="Arial" w:cs="Arial"/>
          <w:b/>
          <w:lang w:val="es-MX"/>
        </w:rPr>
        <w:tab/>
      </w:r>
      <w:r>
        <w:rPr>
          <w:rFonts w:ascii="Arial" w:hAnsi="Arial" w:cs="Arial"/>
          <w:b/>
          <w:lang w:val="es-MX"/>
        </w:rPr>
        <w:tab/>
      </w:r>
      <w:r w:rsidRPr="00C31EA0">
        <w:rPr>
          <w:rFonts w:ascii="Arial" w:hAnsi="Arial" w:cs="Arial"/>
          <w:lang w:val="es-MX"/>
        </w:rPr>
        <w:t>Sello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…………………………………………………………</w:t>
      </w:r>
    </w:p>
    <w:p w:rsidR="00C31EA0" w:rsidRDefault="00C31EA0" w:rsidP="00C31EA0">
      <w:pPr>
        <w:ind w:left="1416" w:firstLine="427"/>
        <w:rPr>
          <w:rFonts w:ascii="Arial" w:hAnsi="Arial" w:cs="Arial"/>
          <w:lang w:val="es-MX"/>
        </w:rPr>
      </w:pPr>
    </w:p>
    <w:p w:rsidR="00D859E3" w:rsidRDefault="00D859E3" w:rsidP="00C31EA0">
      <w:pPr>
        <w:spacing w:line="360" w:lineRule="auto"/>
        <w:ind w:left="1416" w:hanging="1274"/>
        <w:rPr>
          <w:rFonts w:ascii="Arial" w:hAnsi="Arial" w:cs="Arial"/>
          <w:lang w:val="es-MX"/>
        </w:rPr>
      </w:pPr>
    </w:p>
    <w:p w:rsidR="00C31EA0" w:rsidRDefault="00C31EA0" w:rsidP="00C31EA0">
      <w:pPr>
        <w:spacing w:line="360" w:lineRule="auto"/>
        <w:ind w:left="1416" w:hanging="1274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NOTA: 1) para rendir examen, el alumno deberá presentarse con este permiso y el </w:t>
      </w:r>
      <w:proofErr w:type="gramStart"/>
      <w:r>
        <w:rPr>
          <w:rFonts w:ascii="Arial" w:hAnsi="Arial" w:cs="Arial"/>
          <w:lang w:val="es-MX"/>
        </w:rPr>
        <w:t>DNI.-</w:t>
      </w:r>
      <w:proofErr w:type="gramEnd"/>
    </w:p>
    <w:sectPr w:rsidR="00C31EA0" w:rsidSect="002629CE">
      <w:pgSz w:w="20160" w:h="12240" w:orient="landscape" w:code="5"/>
      <w:pgMar w:top="567" w:right="456" w:bottom="567" w:left="1034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25610354"/>
  </wne:recipientData>
  <wne:recipientData>
    <wne:active wne:val="1"/>
    <wne:hash wne:val="1499241668"/>
  </wne:recipientData>
  <wne:recipientData>
    <wne:active wne:val="1"/>
    <wne:hash wne:val="-1957235225"/>
  </wne:recipientData>
  <wne:recipientData>
    <wne:active wne:val="1"/>
    <wne:hash wne:val="327352622"/>
  </wne:recipientData>
  <wne:recipientData>
    <wne:active wne:val="1"/>
    <wne:hash wne:val="1060052507"/>
  </wne:recipientData>
  <wne:recipientData>
    <wne:active wne:val="1"/>
    <wne:hash wne:val="-490092951"/>
  </wne:recipientData>
  <wne:recipientData>
    <wne:active wne:val="1"/>
    <wne:hash wne:val="159559221"/>
  </wne:recipientData>
  <wne:recipientData>
    <wne:active wne:val="1"/>
    <wne:hash wne:val="-1300058765"/>
  </wne:recipientData>
  <wne:recipientData>
    <wne:active wne:val="1"/>
    <wne:hash wne:val="-1131753532"/>
  </wne:recipientData>
  <wne:recipientData>
    <wne:active wne:val="1"/>
    <wne:hash wne:val="-1486975742"/>
  </wne:recipientData>
  <wne:recipientData>
    <wne:active wne:val="1"/>
    <wne:hash wne:val="-1151974513"/>
  </wne:recipientData>
  <wne:recipientData>
    <wne:active wne:val="1"/>
    <wne:hash wne:val="1608021881"/>
  </wne:recipientData>
  <wne:recipientData>
    <wne:active wne:val="1"/>
    <wne:hash wne:val="-1378106645"/>
  </wne:recipientData>
  <wne:recipientData>
    <wne:active wne:val="1"/>
    <wne:hash wne:val="1435222378"/>
  </wne:recipientData>
  <wne:recipientData>
    <wne:active wne:val="1"/>
    <wne:hash wne:val="-8779869"/>
  </wne:recipientData>
  <wne:recipientData>
    <wne:active wne:val="1"/>
    <wne:hash wne:val="926733916"/>
  </wne:recipientData>
  <wne:recipientData>
    <wne:active wne:val="1"/>
    <wne:hash wne:val="-1033516068"/>
  </wne:recipientData>
  <wne:recipientData>
    <wne:active wne:val="1"/>
    <wne:hash wne:val="1681436485"/>
  </wne:recipientData>
  <wne:recipientData>
    <wne:active wne:val="1"/>
    <wne:hash wne:val="794900508"/>
  </wne:recipientData>
  <wne:recipientData>
    <wne:active wne:val="1"/>
    <wne:hash wne:val="-1984557872"/>
  </wne:recipientData>
  <wne:recipientData>
    <wne:active wne:val="1"/>
    <wne:hash wne:val="1176759949"/>
  </wne:recipientData>
  <wne:recipientData>
    <wne:active wne:val="1"/>
    <wne:hash wne:val="694042992"/>
  </wne:recipientData>
  <wne:recipientData>
    <wne:active wne:val="1"/>
    <wne:hash wne:val="865169046"/>
  </wne:recipientData>
  <wne:recipientData>
    <wne:active wne:val="1"/>
    <wne:hash wne:val="905223095"/>
  </wne:recipientData>
  <wne:recipientData>
    <wne:active wne:val="1"/>
    <wne:hash wne:val="631846451"/>
  </wne:recipientData>
  <wne:recipientData>
    <wne:active wne:val="1"/>
    <wne:hash wne:val="1944939982"/>
  </wne:recipientData>
  <wne:recipientData>
    <wne:active wne:val="1"/>
    <wne:hash wne:val="1374095900"/>
  </wne:recipientData>
  <wne:recipientData>
    <wne:active wne:val="1"/>
    <wne:hash wne:val="-659251520"/>
  </wne:recipientData>
  <wne:recipientData>
    <wne:active wne:val="1"/>
    <wne:hash wne:val="-187875650"/>
  </wne:recipientData>
  <wne:recipientData>
    <wne:active wne:val="1"/>
    <wne:hash wne:val="1366200345"/>
  </wne:recipientData>
  <wne:recipientData>
    <wne:active wne:val="1"/>
    <wne:hash wne:val="-322229566"/>
  </wne:recipientData>
  <wne:recipientData>
    <wne:active wne:val="1"/>
    <wne:hash wne:val="-1907534701"/>
  </wne:recipientData>
  <wne:recipientData>
    <wne:active wne:val="1"/>
    <wne:hash wne:val="1703633937"/>
  </wne:recipientData>
  <wne:recipientData>
    <wne:active wne:val="1"/>
    <wne:hash wne:val="1025777403"/>
  </wne:recipientData>
  <wne:recipientData>
    <wne:active wne:val="1"/>
    <wne:hash wne:val="387577855"/>
  </wne:recipientData>
  <wne:recipientData>
    <wne:active wne:val="1"/>
    <wne:hash wne:val="1344364523"/>
  </wne:recipientData>
  <wne:recipientData>
    <wne:active wne:val="1"/>
    <wne:hash wne:val="761232741"/>
  </wne:recipientData>
  <wne:recipientData>
    <wne:active wne:val="1"/>
    <wne:hash wne:val="-83432267"/>
  </wne:recipientData>
  <wne:recipientData>
    <wne:active wne:val="1"/>
    <wne:hash wne:val="-954100633"/>
  </wne:recipientData>
  <wne:recipientData>
    <wne:active wne:val="1"/>
    <wne:hash wne:val="-348640969"/>
  </wne:recipientData>
  <wne:recipientData>
    <wne:active wne:val="1"/>
    <wne:hash wne:val="429298588"/>
  </wne:recipientData>
  <wne:recipientData>
    <wne:active wne:val="1"/>
    <wne:hash wne:val="-858103869"/>
  </wne:recipientData>
  <wne:recipientData>
    <wne:active wne:val="1"/>
    <wne:hash wne:val="1279317393"/>
  </wne:recipientData>
  <wne:recipientData>
    <wne:active wne:val="1"/>
    <wne:hash wne:val="1878783041"/>
  </wne:recipientData>
  <wne:recipientData>
    <wne:active wne:val="1"/>
    <wne:hash wne:val="-1706423416"/>
  </wne:recipientData>
  <wne:recipientData>
    <wne:active wne:val="1"/>
    <wne:hash wne:val="224617425"/>
  </wne:recipientData>
  <wne:recipientData>
    <wne:active wne:val="1"/>
    <wne:hash wne:val="1727721658"/>
  </wne:recipientData>
  <wne:recipientData>
    <wne:active wne:val="1"/>
    <wne:hash wne:val="232098801"/>
  </wne:recipientData>
  <wne:recipientData>
    <wne:active wne:val="1"/>
    <wne:hash wne:val="-1658301150"/>
  </wne:recipientData>
  <wne:recipientData>
    <wne:active wne:val="1"/>
    <wne:hash wne:val="-651543478"/>
  </wne:recipientData>
  <wne:recipientData>
    <wne:active wne:val="1"/>
    <wne:hash wne:val="190136343"/>
  </wne:recipientData>
  <wne:recipientData>
    <wne:active wne:val="1"/>
    <wne:hash wne:val="138910561"/>
  </wne:recipientData>
  <wne:recipientData>
    <wne:active wne:val="1"/>
    <wne:hash wne:val="1041264090"/>
  </wne:recipientData>
  <wne:recipientData>
    <wne:active wne:val="1"/>
    <wne:hash wne:val="1813694466"/>
  </wne:recipientData>
  <wne:recipientData>
    <wne:active wne:val="1"/>
    <wne:hash wne:val="-328274576"/>
  </wne:recipientData>
  <wne:recipientData>
    <wne:active wne:val="1"/>
    <wne:hash wne:val="-873026015"/>
  </wne:recipientData>
  <wne:recipientData>
    <wne:active wne:val="1"/>
    <wne:hash wne:val="6998"/>
  </wne:recipientData>
  <wne:recipientData>
    <wne:active wne:val="1"/>
    <wne:hash wne:val="6999"/>
  </wne:recipientData>
  <wne:recipientData>
    <wne:active wne:val="1"/>
    <wne:hash wne:val="7000"/>
  </wne:recipientData>
  <wne:recipientData>
    <wne:active wne:val="1"/>
    <wne:hash wne:val="7122"/>
  </wne:recipientData>
  <wne:recipientData>
    <wne:active wne:val="1"/>
    <wne:hash wne:val="7123"/>
  </wne:recipientData>
  <wne:recipientData>
    <wne:active wne:val="1"/>
    <wne:hash wne:val="7124"/>
  </wne:recipientData>
  <wne:recipientData>
    <wne:active wne:val="1"/>
    <wne:hash wne:val="7125"/>
  </wne:recipientData>
  <wne:recipientData>
    <wne:active wne:val="1"/>
    <wne:hash wne:val="7126"/>
  </wne:recipientData>
  <wne:recipientData>
    <wne:active wne:val="1"/>
    <wne:hash wne:val="7126"/>
  </wne:recipientData>
  <wne:recipientData>
    <wne:active wne:val="1"/>
    <wne:hash wne:val="7127"/>
  </wne:recipientData>
  <wne:recipientData>
    <wne:active wne:val="1"/>
    <wne:hash wne:val="7128"/>
  </wne:recipientData>
  <wne:recipientData>
    <wne:active wne:val="1"/>
    <wne:hash wne:val="7129"/>
  </wne:recipientData>
  <wne:recipientData>
    <wne:active wne:val="1"/>
    <wne:hash wne:val="7130"/>
  </wne:recipientData>
  <wne:recipientData>
    <wne:active wne:val="1"/>
    <wne:hash wne:val="7131"/>
  </wne:recipientData>
  <wne:recipientData>
    <wne:active wne:val="1"/>
    <wne:hash wne:val="7253"/>
  </wne:recipientData>
  <wne:recipientData>
    <wne:active wne:val="1"/>
    <wne:hash wne:val="7254"/>
  </wne:recipientData>
  <wne:recipientData>
    <wne:active wne:val="1"/>
    <wne:hash wne:val="7255"/>
  </wne:recipientData>
  <wne:recipientData>
    <wne:active wne:val="1"/>
    <wne:hash wne:val="7256"/>
  </wne:recipientData>
  <wne:recipientData>
    <wne:active wne:val="1"/>
    <wne:hash wne:val="7258"/>
  </wne:recipientData>
  <wne:recipientData>
    <wne:active wne:val="1"/>
    <wne:hash wne:val="7259"/>
  </wne:recipientData>
  <wne:recipientData>
    <wne:active wne:val="1"/>
    <wne:hash wne:val="7260"/>
  </wne:recipientData>
  <wne:recipientData>
    <wne:active wne:val="1"/>
    <wne:hash wne:val="7261"/>
  </wne:recipientData>
  <wne:recipientData>
    <wne:active wne:val="1"/>
    <wne:hash wne:val="7262"/>
  </wne:recipientData>
  <wne:recipientData>
    <wne:active wne:val="1"/>
    <wne:hash wne:val="7384"/>
  </wne:recipientData>
  <wne:recipientData>
    <wne:active wne:val="1"/>
    <wne:hash wne:val="7385"/>
  </wne:recipientData>
  <wne:recipientData>
    <wne:active wne:val="1"/>
    <wne:hash wne:val="7386"/>
  </wne:recipientData>
  <wne:recipientData>
    <wne:active wne:val="1"/>
    <wne:hash wne:val="738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Users\EPET3-PC1\Downloads\Copia de base de datos para permisos y actas -julio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ERMISOS$` "/>
    <w:dataSource r:id="rId2"/>
    <w:viewMergedData/>
    <w:activeRecord w:val="56"/>
    <w:odso>
      <w:udl w:val="Provider=Microsoft.ACE.OLEDB.12.0;User ID=Admin;Data Source=C:\Users\EPET3-PC1\Downloads\Copia de base de datos para permisos y actas -julio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ERMISOS$"/>
      <w:src r:id="rId3"/>
      <w:colDelim w:val="9"/>
      <w:type w:val="database"/>
      <w:fHdr/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recipientData r:id="rId4"/>
    </w:odso>
  </w:mailMerge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7022"/>
    <w:rsid w:val="00002F3B"/>
    <w:rsid w:val="00013B97"/>
    <w:rsid w:val="00024539"/>
    <w:rsid w:val="000367AA"/>
    <w:rsid w:val="00040987"/>
    <w:rsid w:val="000428E0"/>
    <w:rsid w:val="000468EE"/>
    <w:rsid w:val="00047877"/>
    <w:rsid w:val="00067F05"/>
    <w:rsid w:val="00071BDC"/>
    <w:rsid w:val="000774E5"/>
    <w:rsid w:val="00080533"/>
    <w:rsid w:val="000823F3"/>
    <w:rsid w:val="0008499C"/>
    <w:rsid w:val="000911DA"/>
    <w:rsid w:val="000A6FA4"/>
    <w:rsid w:val="000B56D6"/>
    <w:rsid w:val="000B6D96"/>
    <w:rsid w:val="000B7967"/>
    <w:rsid w:val="000C57DF"/>
    <w:rsid w:val="000C5F28"/>
    <w:rsid w:val="000E1505"/>
    <w:rsid w:val="000E327B"/>
    <w:rsid w:val="000F059F"/>
    <w:rsid w:val="000F2E4C"/>
    <w:rsid w:val="000F489A"/>
    <w:rsid w:val="0010669D"/>
    <w:rsid w:val="00107976"/>
    <w:rsid w:val="00113181"/>
    <w:rsid w:val="001142D8"/>
    <w:rsid w:val="001253E8"/>
    <w:rsid w:val="00131A79"/>
    <w:rsid w:val="00135767"/>
    <w:rsid w:val="00143056"/>
    <w:rsid w:val="00152F7E"/>
    <w:rsid w:val="00153288"/>
    <w:rsid w:val="00156CF9"/>
    <w:rsid w:val="0016493D"/>
    <w:rsid w:val="00164CA3"/>
    <w:rsid w:val="00176E83"/>
    <w:rsid w:val="001834C7"/>
    <w:rsid w:val="00184947"/>
    <w:rsid w:val="00184CF9"/>
    <w:rsid w:val="00190080"/>
    <w:rsid w:val="00191449"/>
    <w:rsid w:val="00192696"/>
    <w:rsid w:val="0019447D"/>
    <w:rsid w:val="001B3868"/>
    <w:rsid w:val="001C23D2"/>
    <w:rsid w:val="001D5A37"/>
    <w:rsid w:val="001E328A"/>
    <w:rsid w:val="001E4ECF"/>
    <w:rsid w:val="001E6177"/>
    <w:rsid w:val="001E7AA1"/>
    <w:rsid w:val="001F3B7F"/>
    <w:rsid w:val="0020526D"/>
    <w:rsid w:val="002057AE"/>
    <w:rsid w:val="00205802"/>
    <w:rsid w:val="00210A75"/>
    <w:rsid w:val="00214911"/>
    <w:rsid w:val="00221D33"/>
    <w:rsid w:val="00225838"/>
    <w:rsid w:val="00225C28"/>
    <w:rsid w:val="0024189A"/>
    <w:rsid w:val="0024358A"/>
    <w:rsid w:val="00244048"/>
    <w:rsid w:val="0024768F"/>
    <w:rsid w:val="00247FDF"/>
    <w:rsid w:val="00251A77"/>
    <w:rsid w:val="00253F29"/>
    <w:rsid w:val="00254A28"/>
    <w:rsid w:val="002604CC"/>
    <w:rsid w:val="002624C5"/>
    <w:rsid w:val="002629CE"/>
    <w:rsid w:val="002678CF"/>
    <w:rsid w:val="00276F6D"/>
    <w:rsid w:val="00285D98"/>
    <w:rsid w:val="00285FA2"/>
    <w:rsid w:val="002944A8"/>
    <w:rsid w:val="00294AAD"/>
    <w:rsid w:val="002954E3"/>
    <w:rsid w:val="002B1231"/>
    <w:rsid w:val="002B48C8"/>
    <w:rsid w:val="002C3C0A"/>
    <w:rsid w:val="002C4319"/>
    <w:rsid w:val="002C50D4"/>
    <w:rsid w:val="002C586A"/>
    <w:rsid w:val="002C5D53"/>
    <w:rsid w:val="002D1E4A"/>
    <w:rsid w:val="002D2F11"/>
    <w:rsid w:val="002E2EFA"/>
    <w:rsid w:val="002F7CA5"/>
    <w:rsid w:val="00304B41"/>
    <w:rsid w:val="003109DB"/>
    <w:rsid w:val="00313A63"/>
    <w:rsid w:val="00315A4B"/>
    <w:rsid w:val="00330E6F"/>
    <w:rsid w:val="00332921"/>
    <w:rsid w:val="003435DA"/>
    <w:rsid w:val="00350663"/>
    <w:rsid w:val="0036293A"/>
    <w:rsid w:val="0037724E"/>
    <w:rsid w:val="00383BD2"/>
    <w:rsid w:val="00392C6D"/>
    <w:rsid w:val="00393963"/>
    <w:rsid w:val="0039511A"/>
    <w:rsid w:val="003A578B"/>
    <w:rsid w:val="003B6869"/>
    <w:rsid w:val="003C3D29"/>
    <w:rsid w:val="003C5D53"/>
    <w:rsid w:val="003D3ADC"/>
    <w:rsid w:val="003D4C3A"/>
    <w:rsid w:val="003E4D3D"/>
    <w:rsid w:val="003E54A7"/>
    <w:rsid w:val="003F4C86"/>
    <w:rsid w:val="00400800"/>
    <w:rsid w:val="00411BC1"/>
    <w:rsid w:val="004157B1"/>
    <w:rsid w:val="004172F2"/>
    <w:rsid w:val="00417ABA"/>
    <w:rsid w:val="00424F1B"/>
    <w:rsid w:val="00431342"/>
    <w:rsid w:val="004358EA"/>
    <w:rsid w:val="004418A5"/>
    <w:rsid w:val="00443B13"/>
    <w:rsid w:val="00461BD3"/>
    <w:rsid w:val="00464C3D"/>
    <w:rsid w:val="00465D83"/>
    <w:rsid w:val="0046719E"/>
    <w:rsid w:val="00471245"/>
    <w:rsid w:val="004769CC"/>
    <w:rsid w:val="004849CC"/>
    <w:rsid w:val="00484A88"/>
    <w:rsid w:val="00486A09"/>
    <w:rsid w:val="0049308A"/>
    <w:rsid w:val="0049308E"/>
    <w:rsid w:val="00493154"/>
    <w:rsid w:val="004931E0"/>
    <w:rsid w:val="004A3B04"/>
    <w:rsid w:val="004B0F07"/>
    <w:rsid w:val="004B59E7"/>
    <w:rsid w:val="004C04DE"/>
    <w:rsid w:val="004C2817"/>
    <w:rsid w:val="004C3658"/>
    <w:rsid w:val="004E3DC8"/>
    <w:rsid w:val="004E7FC2"/>
    <w:rsid w:val="004F16FA"/>
    <w:rsid w:val="004F1DC8"/>
    <w:rsid w:val="004F2CF5"/>
    <w:rsid w:val="004F72B2"/>
    <w:rsid w:val="00506574"/>
    <w:rsid w:val="00507103"/>
    <w:rsid w:val="00512CE9"/>
    <w:rsid w:val="00516685"/>
    <w:rsid w:val="005209D1"/>
    <w:rsid w:val="00523D69"/>
    <w:rsid w:val="00530A04"/>
    <w:rsid w:val="00530FF6"/>
    <w:rsid w:val="00554BCA"/>
    <w:rsid w:val="0055683F"/>
    <w:rsid w:val="00562653"/>
    <w:rsid w:val="005736F7"/>
    <w:rsid w:val="00575974"/>
    <w:rsid w:val="00583C64"/>
    <w:rsid w:val="005842BA"/>
    <w:rsid w:val="005878A3"/>
    <w:rsid w:val="00593F14"/>
    <w:rsid w:val="005A18DF"/>
    <w:rsid w:val="005A1D36"/>
    <w:rsid w:val="005A22DA"/>
    <w:rsid w:val="005B23EF"/>
    <w:rsid w:val="005B305E"/>
    <w:rsid w:val="005B7F53"/>
    <w:rsid w:val="005C32C4"/>
    <w:rsid w:val="005C75E7"/>
    <w:rsid w:val="005E6F64"/>
    <w:rsid w:val="005F78B4"/>
    <w:rsid w:val="0060223E"/>
    <w:rsid w:val="00606398"/>
    <w:rsid w:val="0061590F"/>
    <w:rsid w:val="00615B9C"/>
    <w:rsid w:val="00617245"/>
    <w:rsid w:val="00620D5E"/>
    <w:rsid w:val="00621626"/>
    <w:rsid w:val="006322CA"/>
    <w:rsid w:val="00636850"/>
    <w:rsid w:val="00640E55"/>
    <w:rsid w:val="00645143"/>
    <w:rsid w:val="00652E8E"/>
    <w:rsid w:val="006546F4"/>
    <w:rsid w:val="00663CC5"/>
    <w:rsid w:val="00664BDA"/>
    <w:rsid w:val="0066539F"/>
    <w:rsid w:val="006671BD"/>
    <w:rsid w:val="006832A9"/>
    <w:rsid w:val="00690C0F"/>
    <w:rsid w:val="006A1C59"/>
    <w:rsid w:val="006A6E8A"/>
    <w:rsid w:val="006B2E6E"/>
    <w:rsid w:val="006B5B61"/>
    <w:rsid w:val="006C60A8"/>
    <w:rsid w:val="006C67DF"/>
    <w:rsid w:val="006E1B1C"/>
    <w:rsid w:val="006E775C"/>
    <w:rsid w:val="006F7680"/>
    <w:rsid w:val="00701787"/>
    <w:rsid w:val="007032C6"/>
    <w:rsid w:val="00707D23"/>
    <w:rsid w:val="00715A39"/>
    <w:rsid w:val="00716E40"/>
    <w:rsid w:val="007171D3"/>
    <w:rsid w:val="00730A6B"/>
    <w:rsid w:val="00745745"/>
    <w:rsid w:val="00746E1B"/>
    <w:rsid w:val="007475C9"/>
    <w:rsid w:val="00751A1A"/>
    <w:rsid w:val="00751B50"/>
    <w:rsid w:val="0076757E"/>
    <w:rsid w:val="00767D21"/>
    <w:rsid w:val="007828F2"/>
    <w:rsid w:val="00784E2C"/>
    <w:rsid w:val="00790CF4"/>
    <w:rsid w:val="007924F8"/>
    <w:rsid w:val="007A6AE7"/>
    <w:rsid w:val="007A78B1"/>
    <w:rsid w:val="007B10BB"/>
    <w:rsid w:val="007C0198"/>
    <w:rsid w:val="007C3B65"/>
    <w:rsid w:val="007C7468"/>
    <w:rsid w:val="007D23F2"/>
    <w:rsid w:val="007D6FF3"/>
    <w:rsid w:val="007E1226"/>
    <w:rsid w:val="007E7A02"/>
    <w:rsid w:val="007F315D"/>
    <w:rsid w:val="008043F5"/>
    <w:rsid w:val="008112F3"/>
    <w:rsid w:val="008117EB"/>
    <w:rsid w:val="00815EC1"/>
    <w:rsid w:val="00820D05"/>
    <w:rsid w:val="00821358"/>
    <w:rsid w:val="00821440"/>
    <w:rsid w:val="008327BA"/>
    <w:rsid w:val="0083288C"/>
    <w:rsid w:val="00835B54"/>
    <w:rsid w:val="00843086"/>
    <w:rsid w:val="00847347"/>
    <w:rsid w:val="00855386"/>
    <w:rsid w:val="00860140"/>
    <w:rsid w:val="008676BB"/>
    <w:rsid w:val="00870335"/>
    <w:rsid w:val="00873A98"/>
    <w:rsid w:val="008745AC"/>
    <w:rsid w:val="00877490"/>
    <w:rsid w:val="00877909"/>
    <w:rsid w:val="0088086E"/>
    <w:rsid w:val="008A141C"/>
    <w:rsid w:val="008A5CFE"/>
    <w:rsid w:val="008A7FB4"/>
    <w:rsid w:val="008B0544"/>
    <w:rsid w:val="008B658C"/>
    <w:rsid w:val="008C093B"/>
    <w:rsid w:val="008C2958"/>
    <w:rsid w:val="008C4F52"/>
    <w:rsid w:val="008C5798"/>
    <w:rsid w:val="008D37C4"/>
    <w:rsid w:val="008E6753"/>
    <w:rsid w:val="008E755B"/>
    <w:rsid w:val="008F5CB9"/>
    <w:rsid w:val="008F5E34"/>
    <w:rsid w:val="008F7AE5"/>
    <w:rsid w:val="00900C32"/>
    <w:rsid w:val="0090289A"/>
    <w:rsid w:val="00903089"/>
    <w:rsid w:val="009076FF"/>
    <w:rsid w:val="00911052"/>
    <w:rsid w:val="009201ED"/>
    <w:rsid w:val="00927434"/>
    <w:rsid w:val="0093107B"/>
    <w:rsid w:val="00937797"/>
    <w:rsid w:val="009457DD"/>
    <w:rsid w:val="009534E0"/>
    <w:rsid w:val="00980A43"/>
    <w:rsid w:val="00984CF9"/>
    <w:rsid w:val="00987022"/>
    <w:rsid w:val="00991DDE"/>
    <w:rsid w:val="00997761"/>
    <w:rsid w:val="009A2B61"/>
    <w:rsid w:val="009A3433"/>
    <w:rsid w:val="009C57C5"/>
    <w:rsid w:val="009D0D95"/>
    <w:rsid w:val="009D74FE"/>
    <w:rsid w:val="009F4B19"/>
    <w:rsid w:val="009F5209"/>
    <w:rsid w:val="00A0017D"/>
    <w:rsid w:val="00A11AD6"/>
    <w:rsid w:val="00A11B9A"/>
    <w:rsid w:val="00A131B9"/>
    <w:rsid w:val="00A163EE"/>
    <w:rsid w:val="00A21AB0"/>
    <w:rsid w:val="00A21E77"/>
    <w:rsid w:val="00A23813"/>
    <w:rsid w:val="00A23CC3"/>
    <w:rsid w:val="00A24F66"/>
    <w:rsid w:val="00A32A6E"/>
    <w:rsid w:val="00A34F09"/>
    <w:rsid w:val="00A44699"/>
    <w:rsid w:val="00A57EDA"/>
    <w:rsid w:val="00A64279"/>
    <w:rsid w:val="00A661E2"/>
    <w:rsid w:val="00A70238"/>
    <w:rsid w:val="00A741F8"/>
    <w:rsid w:val="00A812E5"/>
    <w:rsid w:val="00A81668"/>
    <w:rsid w:val="00A84585"/>
    <w:rsid w:val="00A8627F"/>
    <w:rsid w:val="00A90AB4"/>
    <w:rsid w:val="00AA11FF"/>
    <w:rsid w:val="00AB14D9"/>
    <w:rsid w:val="00AC4BCC"/>
    <w:rsid w:val="00AD0DA0"/>
    <w:rsid w:val="00AD4DE5"/>
    <w:rsid w:val="00AE2089"/>
    <w:rsid w:val="00AE6AAA"/>
    <w:rsid w:val="00AF37B3"/>
    <w:rsid w:val="00AF4B34"/>
    <w:rsid w:val="00AF656A"/>
    <w:rsid w:val="00B056A4"/>
    <w:rsid w:val="00B06AE5"/>
    <w:rsid w:val="00B13F6C"/>
    <w:rsid w:val="00B17214"/>
    <w:rsid w:val="00B213A5"/>
    <w:rsid w:val="00B227E9"/>
    <w:rsid w:val="00B26FE0"/>
    <w:rsid w:val="00B35267"/>
    <w:rsid w:val="00B36276"/>
    <w:rsid w:val="00B42B1B"/>
    <w:rsid w:val="00B457E6"/>
    <w:rsid w:val="00B53A83"/>
    <w:rsid w:val="00B53D44"/>
    <w:rsid w:val="00B65F6E"/>
    <w:rsid w:val="00B841CE"/>
    <w:rsid w:val="00B85E37"/>
    <w:rsid w:val="00B92E3A"/>
    <w:rsid w:val="00BA7066"/>
    <w:rsid w:val="00BB1C91"/>
    <w:rsid w:val="00BB2119"/>
    <w:rsid w:val="00BC09B7"/>
    <w:rsid w:val="00BC2542"/>
    <w:rsid w:val="00BC665E"/>
    <w:rsid w:val="00BD454D"/>
    <w:rsid w:val="00BD4931"/>
    <w:rsid w:val="00BE413D"/>
    <w:rsid w:val="00BE6712"/>
    <w:rsid w:val="00C01D9B"/>
    <w:rsid w:val="00C06E0F"/>
    <w:rsid w:val="00C07D16"/>
    <w:rsid w:val="00C23790"/>
    <w:rsid w:val="00C311BF"/>
    <w:rsid w:val="00C31EA0"/>
    <w:rsid w:val="00C31F64"/>
    <w:rsid w:val="00C32381"/>
    <w:rsid w:val="00C42F24"/>
    <w:rsid w:val="00C468E5"/>
    <w:rsid w:val="00C51535"/>
    <w:rsid w:val="00C52879"/>
    <w:rsid w:val="00C54ABE"/>
    <w:rsid w:val="00C773EB"/>
    <w:rsid w:val="00C80A66"/>
    <w:rsid w:val="00C82BCA"/>
    <w:rsid w:val="00C82D23"/>
    <w:rsid w:val="00C84FAF"/>
    <w:rsid w:val="00C8620B"/>
    <w:rsid w:val="00C91400"/>
    <w:rsid w:val="00C9333B"/>
    <w:rsid w:val="00CA6235"/>
    <w:rsid w:val="00CB2AC3"/>
    <w:rsid w:val="00CB2FF3"/>
    <w:rsid w:val="00CC1A89"/>
    <w:rsid w:val="00CE73B0"/>
    <w:rsid w:val="00CF5900"/>
    <w:rsid w:val="00CF5A5D"/>
    <w:rsid w:val="00D07741"/>
    <w:rsid w:val="00D10468"/>
    <w:rsid w:val="00D24151"/>
    <w:rsid w:val="00D268C3"/>
    <w:rsid w:val="00D27605"/>
    <w:rsid w:val="00D27A36"/>
    <w:rsid w:val="00D3051C"/>
    <w:rsid w:val="00D311ED"/>
    <w:rsid w:val="00D366EC"/>
    <w:rsid w:val="00D44671"/>
    <w:rsid w:val="00D508FC"/>
    <w:rsid w:val="00D52C5C"/>
    <w:rsid w:val="00D555B3"/>
    <w:rsid w:val="00D57EBC"/>
    <w:rsid w:val="00D65668"/>
    <w:rsid w:val="00D85241"/>
    <w:rsid w:val="00D859E3"/>
    <w:rsid w:val="00D86158"/>
    <w:rsid w:val="00D9774C"/>
    <w:rsid w:val="00DA429F"/>
    <w:rsid w:val="00DA469E"/>
    <w:rsid w:val="00DA63B1"/>
    <w:rsid w:val="00DA7332"/>
    <w:rsid w:val="00DB1100"/>
    <w:rsid w:val="00DB2E14"/>
    <w:rsid w:val="00DC0306"/>
    <w:rsid w:val="00DC0533"/>
    <w:rsid w:val="00DD27C3"/>
    <w:rsid w:val="00DD2F14"/>
    <w:rsid w:val="00DD46F0"/>
    <w:rsid w:val="00DD5ECB"/>
    <w:rsid w:val="00DD7FAC"/>
    <w:rsid w:val="00DE009C"/>
    <w:rsid w:val="00DE325A"/>
    <w:rsid w:val="00DF4B18"/>
    <w:rsid w:val="00DF5747"/>
    <w:rsid w:val="00E15BBA"/>
    <w:rsid w:val="00E239BA"/>
    <w:rsid w:val="00E3647A"/>
    <w:rsid w:val="00E41AA9"/>
    <w:rsid w:val="00E42873"/>
    <w:rsid w:val="00E44948"/>
    <w:rsid w:val="00E4567A"/>
    <w:rsid w:val="00E45B82"/>
    <w:rsid w:val="00E53F43"/>
    <w:rsid w:val="00E568C1"/>
    <w:rsid w:val="00E63E91"/>
    <w:rsid w:val="00E730B9"/>
    <w:rsid w:val="00E733E5"/>
    <w:rsid w:val="00E807EA"/>
    <w:rsid w:val="00E81AEE"/>
    <w:rsid w:val="00E8457B"/>
    <w:rsid w:val="00E87D12"/>
    <w:rsid w:val="00E909F2"/>
    <w:rsid w:val="00EA3006"/>
    <w:rsid w:val="00EA5105"/>
    <w:rsid w:val="00EB1254"/>
    <w:rsid w:val="00EB4605"/>
    <w:rsid w:val="00EB4DFD"/>
    <w:rsid w:val="00ED171F"/>
    <w:rsid w:val="00ED3268"/>
    <w:rsid w:val="00ED5E3B"/>
    <w:rsid w:val="00EE206D"/>
    <w:rsid w:val="00EE2D6C"/>
    <w:rsid w:val="00F03049"/>
    <w:rsid w:val="00F10D9F"/>
    <w:rsid w:val="00F22E3F"/>
    <w:rsid w:val="00F23225"/>
    <w:rsid w:val="00F263F1"/>
    <w:rsid w:val="00F27E91"/>
    <w:rsid w:val="00F3198C"/>
    <w:rsid w:val="00F31E2E"/>
    <w:rsid w:val="00F40383"/>
    <w:rsid w:val="00F561EA"/>
    <w:rsid w:val="00F6006D"/>
    <w:rsid w:val="00F71449"/>
    <w:rsid w:val="00F75A31"/>
    <w:rsid w:val="00F7649A"/>
    <w:rsid w:val="00F83851"/>
    <w:rsid w:val="00F9130D"/>
    <w:rsid w:val="00F9405E"/>
    <w:rsid w:val="00FA2A02"/>
    <w:rsid w:val="00FB05B3"/>
    <w:rsid w:val="00FB0723"/>
    <w:rsid w:val="00FC153D"/>
    <w:rsid w:val="00FC5499"/>
    <w:rsid w:val="00FC59ED"/>
    <w:rsid w:val="00FD01C9"/>
    <w:rsid w:val="00FD34D0"/>
    <w:rsid w:val="00FD4BAB"/>
    <w:rsid w:val="00FD67BF"/>
    <w:rsid w:val="00FD7C10"/>
    <w:rsid w:val="00FE300F"/>
    <w:rsid w:val="00FE3779"/>
    <w:rsid w:val="00FE42E6"/>
    <w:rsid w:val="00FE4353"/>
    <w:rsid w:val="00FE7E6F"/>
    <w:rsid w:val="00FF689A"/>
    <w:rsid w:val="00FF7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73B271F3-6BBB-4B9F-B576-9BB8D3AF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E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31E2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 w:eastAsia="en-US"/>
    </w:rPr>
  </w:style>
  <w:style w:type="paragraph" w:styleId="Ttulo2">
    <w:name w:val="heading 2"/>
    <w:basedOn w:val="Normal"/>
    <w:next w:val="Normal"/>
    <w:link w:val="Ttulo2Car"/>
    <w:qFormat/>
    <w:rsid w:val="00C31EA0"/>
    <w:pPr>
      <w:keepNext/>
      <w:spacing w:line="360" w:lineRule="auto"/>
      <w:jc w:val="center"/>
      <w:outlineLvl w:val="1"/>
    </w:pPr>
    <w:rPr>
      <w:sz w:val="24"/>
      <w:u w:val="single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1E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F31E2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F31E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rsid w:val="00C31EA0"/>
    <w:rPr>
      <w:rFonts w:ascii="Times New Roman" w:eastAsia="Times New Roman" w:hAnsi="Times New Roman" w:cs="Times New Roman"/>
      <w:sz w:val="24"/>
      <w:szCs w:val="20"/>
      <w:u w:val="single"/>
      <w:lang w:val="es-MX" w:eastAsia="es-ES"/>
    </w:rPr>
  </w:style>
  <w:style w:type="table" w:styleId="Tablaconcuadrcula">
    <w:name w:val="Table Grid"/>
    <w:basedOn w:val="Tablanormal"/>
    <w:uiPriority w:val="59"/>
    <w:rsid w:val="00C31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395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95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746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7468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EPET3-PC1\Downloads\Copia%20de%20base%20de%20datos%20para%20permisos%20y%20actas%20-julio%202024.xlsx" TargetMode="External"/><Relationship Id="rId2" Type="http://schemas.openxmlformats.org/officeDocument/2006/relationships/mailMergeSource" Target="file:///C:\Users\EPET3-PC1\Downloads\Copia%20de%20base%20de%20datos%20para%20permisos%20y%20actas%20-julio%202024.xlsx" TargetMode="External"/><Relationship Id="rId1" Type="http://schemas.openxmlformats.org/officeDocument/2006/relationships/attachedTemplate" Target="file:///F:\2017\permiso%20de%20examen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F14927-646D-4448-B69E-834FFCA13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permiso de examen</Template>
  <TotalTime>1496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Alumno</dc:creator>
  <cp:lastModifiedBy>EPET3-PC1</cp:lastModifiedBy>
  <cp:revision>58</cp:revision>
  <cp:lastPrinted>2024-07-24T11:30:00Z</cp:lastPrinted>
  <dcterms:created xsi:type="dcterms:W3CDTF">2023-02-22T12:47:00Z</dcterms:created>
  <dcterms:modified xsi:type="dcterms:W3CDTF">2024-07-24T11:36:00Z</dcterms:modified>
</cp:coreProperties>
</file>